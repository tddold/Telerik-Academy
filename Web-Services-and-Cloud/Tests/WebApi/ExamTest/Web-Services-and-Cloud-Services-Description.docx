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1F7" w:rsidRDefault="00040F45" w:rsidP="000337AD">
      <w:pPr>
        <w:pStyle w:val="Heading1"/>
        <w:jc w:val="center"/>
      </w:pPr>
      <w:r>
        <w:t>Web Services and Cloud</w:t>
      </w:r>
      <w:r w:rsidR="002451E1">
        <w:t xml:space="preserve"> – </w:t>
      </w:r>
      <w:r w:rsidR="00360ED6">
        <w:t>Services Explanations</w:t>
      </w:r>
    </w:p>
    <w:p w:rsidR="00360ED6" w:rsidRDefault="00A02BD8" w:rsidP="00A02BD8">
      <w:pPr>
        <w:pStyle w:val="Heading2"/>
      </w:pPr>
      <w:r>
        <w:t>Login and Register Services</w:t>
      </w:r>
    </w:p>
    <w:p w:rsidR="00CE57EA" w:rsidRPr="00CE57EA" w:rsidRDefault="0084431B" w:rsidP="00CE57EA">
      <w:pPr>
        <w:pStyle w:val="Heading3"/>
      </w:pPr>
      <w:r>
        <w:t>Register user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5B2BB8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B2BB8" w:rsidRPr="00CE57EA" w:rsidRDefault="005B2BB8" w:rsidP="005B2BB8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A02BD8" w:rsidTr="00CE57E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A02BD8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5B2BB8" w:rsidP="00A02BD8">
            <w:r w:rsidRPr="00CE57EA"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A02BD8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BC1E0B" w:rsidP="00A02BD8">
            <w:hyperlink r:id="rId8" w:history="1">
              <w:r w:rsidR="005B2BB8" w:rsidRPr="00CE57EA">
                <w:rPr>
                  <w:rStyle w:val="Hyperlink"/>
                </w:rPr>
                <w:t>http://localhost:XXXXX/</w:t>
              </w:r>
              <w:r w:rsidR="005B2BB8" w:rsidRPr="00081F87">
                <w:rPr>
                  <w:rStyle w:val="Hyperlink"/>
                  <w:b/>
                </w:rPr>
                <w:t>api/account/register</w:t>
              </w:r>
            </w:hyperlink>
          </w:p>
        </w:tc>
      </w:tr>
      <w:tr w:rsidR="005B2BB8" w:rsidTr="00F57BF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B8" w:rsidRPr="00CE57EA" w:rsidRDefault="005B2BB8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BB8" w:rsidRPr="00F57BFF" w:rsidRDefault="005B2BB8" w:rsidP="00F57BFF">
            <w:pPr>
              <w:spacing w:before="0" w:after="0"/>
              <w:jc w:val="left"/>
              <w:rPr>
                <w:sz w:val="20"/>
              </w:rPr>
            </w:pPr>
            <w:r w:rsidRPr="00F57BFF">
              <w:rPr>
                <w:sz w:val="20"/>
              </w:rPr>
              <w:t xml:space="preserve">Content-Type: </w:t>
            </w:r>
            <w:r w:rsidRPr="00A87E8E">
              <w:rPr>
                <w:i/>
                <w:sz w:val="20"/>
              </w:rPr>
              <w:t>application/x-www-form-urlencoded</w:t>
            </w:r>
          </w:p>
        </w:tc>
      </w:tr>
      <w:tr w:rsidR="00A02BD8" w:rsidTr="00CE57E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A02BD8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5B2BB8" w:rsidP="00A02BD8">
            <w:r w:rsidRPr="00FA0047">
              <w:t>Email=doncho@minkov.it&amp;Password=123456q&amp;ConfirmPassword=123456q</w:t>
            </w:r>
          </w:p>
        </w:tc>
      </w:tr>
      <w:tr w:rsidR="005B2BB8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B2BB8" w:rsidRPr="00CE57EA" w:rsidRDefault="001857A8" w:rsidP="001857A8">
            <w:pPr>
              <w:tabs>
                <w:tab w:val="left" w:pos="3142"/>
                <w:tab w:val="center" w:pos="5019"/>
              </w:tabs>
              <w:jc w:val="left"/>
              <w:rPr>
                <w:b/>
              </w:rPr>
            </w:pP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 w:rsidR="005B2BB8" w:rsidRPr="00CE57EA">
              <w:rPr>
                <w:b/>
                <w:sz w:val="28"/>
              </w:rPr>
              <w:t>Response</w:t>
            </w:r>
          </w:p>
        </w:tc>
      </w:tr>
      <w:tr w:rsidR="00CE57EA" w:rsidTr="00CE57EA">
        <w:tc>
          <w:tcPr>
            <w:tcW w:w="1776" w:type="dxa"/>
            <w:tcBorders>
              <w:top w:val="single" w:sz="4" w:space="0" w:color="auto"/>
            </w:tcBorders>
          </w:tcPr>
          <w:p w:rsidR="00CE57EA" w:rsidRPr="00CE57EA" w:rsidRDefault="00CE57EA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E57EA" w:rsidRPr="00CE57EA" w:rsidRDefault="00CE57EA" w:rsidP="005B2BB8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E57EA" w:rsidRPr="00CE57EA" w:rsidRDefault="00CE57EA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CE57EA" w:rsidRPr="00CE57EA" w:rsidRDefault="00CE57EA" w:rsidP="005B2BB8">
            <w:pPr>
              <w:jc w:val="center"/>
            </w:pPr>
            <w:r w:rsidRPr="00CE57EA">
              <w:t>empty</w:t>
            </w:r>
          </w:p>
        </w:tc>
      </w:tr>
    </w:tbl>
    <w:p w:rsidR="00A02BD8" w:rsidRDefault="00CE57EA" w:rsidP="00CE57EA">
      <w:pPr>
        <w:pStyle w:val="Heading3"/>
      </w:pPr>
      <w:r>
        <w:t>Login user</w:t>
      </w:r>
    </w:p>
    <w:p w:rsidR="00EB7C7B" w:rsidRPr="00EB7C7B" w:rsidRDefault="005161F0" w:rsidP="00EB7C7B">
      <w:r>
        <w:t>A user provides a username, password and grant_type and if correct receives a</w:t>
      </w:r>
      <w:r w:rsidR="00242FCC">
        <w:t>n</w:t>
      </w:r>
      <w:r>
        <w:t xml:space="preserve"> </w:t>
      </w:r>
      <w:r w:rsidR="00D44ED7" w:rsidRPr="00C71FF2">
        <w:rPr>
          <w:b/>
        </w:rPr>
        <w:t>access</w:t>
      </w:r>
      <w:r w:rsidR="00CB6924" w:rsidRPr="00C71FF2">
        <w:rPr>
          <w:b/>
        </w:rPr>
        <w:t>_t</w:t>
      </w:r>
      <w:r w:rsidR="00D44ED7" w:rsidRPr="00C71FF2">
        <w:rPr>
          <w:b/>
        </w:rPr>
        <w:t>oken</w:t>
      </w:r>
      <w:r w:rsidR="00666D43" w:rsidRPr="00666D43">
        <w:t xml:space="preserve">. </w:t>
      </w:r>
      <w:r w:rsidR="00666D43">
        <w:t xml:space="preserve">The access_token is used to authenticate the user </w:t>
      </w:r>
      <w:r w:rsidR="00A77329">
        <w:t>against the server and use the private services (those that require aunthentication)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CE57EA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E57EA" w:rsidRPr="001857A8" w:rsidRDefault="00CE57EA" w:rsidP="001857A8">
            <w:pPr>
              <w:tabs>
                <w:tab w:val="left" w:pos="3142"/>
                <w:tab w:val="center" w:pos="5019"/>
              </w:tabs>
              <w:jc w:val="center"/>
              <w:rPr>
                <w:b/>
                <w:sz w:val="28"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CE57EA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BC1E0B">
            <w:r w:rsidRPr="00CE57EA"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BC1E0B" w:rsidP="00CE57EA">
            <w:hyperlink r:id="rId9" w:history="1">
              <w:r w:rsidR="00CE57EA" w:rsidRPr="00192DDB">
                <w:rPr>
                  <w:rStyle w:val="Hyperlink"/>
                </w:rPr>
                <w:t>http://localhost:XXXXX/</w:t>
              </w:r>
              <w:r w:rsidR="00CE57EA" w:rsidRPr="00081F87">
                <w:rPr>
                  <w:rStyle w:val="Hyperlink"/>
                  <w:b/>
                </w:rPr>
                <w:t>token</w:t>
              </w:r>
            </w:hyperlink>
            <w:r w:rsidR="00CE57EA">
              <w:t xml:space="preserve"> </w:t>
            </w:r>
          </w:p>
        </w:tc>
      </w:tr>
      <w:tr w:rsidR="00CE57EA" w:rsidTr="00107E70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7EA" w:rsidRPr="00107E70" w:rsidRDefault="00CE57EA" w:rsidP="00107E70">
            <w:pPr>
              <w:spacing w:before="0" w:after="0"/>
              <w:jc w:val="left"/>
              <w:rPr>
                <w:sz w:val="20"/>
              </w:rPr>
            </w:pPr>
            <w:r w:rsidRPr="00107E70">
              <w:rPr>
                <w:sz w:val="20"/>
              </w:rPr>
              <w:t xml:space="preserve">Content-Type: </w:t>
            </w:r>
            <w:r w:rsidRPr="00BB0DE2">
              <w:rPr>
                <w:i/>
                <w:sz w:val="20"/>
              </w:rPr>
              <w:t>application/x-www-form-urlencoded</w:t>
            </w:r>
          </w:p>
        </w:tc>
      </w:tr>
      <w:tr w:rsidR="00CE57EA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9E69C3">
            <w:r w:rsidRPr="00CE57EA">
              <w:t>Username=doncho%40minkov.it&amp;Password=123456q&amp;grant_type=password</w:t>
            </w:r>
          </w:p>
        </w:tc>
      </w:tr>
      <w:tr w:rsidR="00CE57EA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E57EA" w:rsidRPr="00CE57EA" w:rsidRDefault="00CE57EA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CE57EA" w:rsidTr="00BC1E0B">
        <w:tc>
          <w:tcPr>
            <w:tcW w:w="1776" w:type="dxa"/>
            <w:tcBorders>
              <w:top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E57EA" w:rsidRPr="00CE57EA" w:rsidRDefault="00CE57EA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CE57EA" w:rsidRDefault="00CE57EA" w:rsidP="00CE57EA">
            <w:pPr>
              <w:spacing w:before="0" w:after="0"/>
              <w:jc w:val="left"/>
            </w:pPr>
            <w:r>
              <w:t xml:space="preserve">{ </w:t>
            </w:r>
          </w:p>
          <w:p w:rsidR="00CE57EA" w:rsidRPr="002024BA" w:rsidRDefault="00CE57EA" w:rsidP="00CE57EA">
            <w:pPr>
              <w:spacing w:before="0" w:after="0"/>
              <w:jc w:val="left"/>
              <w:rPr>
                <w:b/>
              </w:rPr>
            </w:pPr>
            <w:r w:rsidRPr="002024BA">
              <w:rPr>
                <w:b/>
              </w:rPr>
              <w:t xml:space="preserve">   "access_token": "LONG_STRING",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"token_type": "bearer",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 "expires_in": 1209599,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 "userName": "doncho@minkov.it",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 ".issued": "Mon, 22 Sep 2014 11:25:34 GMT",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 ".expires": "Mon, 06 Oct 2014 11:25:34 GMT"</w:t>
            </w:r>
          </w:p>
          <w:p w:rsidR="00CE57EA" w:rsidRPr="00CE57EA" w:rsidRDefault="00CE57EA" w:rsidP="00CE57EA">
            <w:pPr>
              <w:spacing w:before="0" w:after="0"/>
              <w:jc w:val="left"/>
            </w:pPr>
            <w:r>
              <w:t>}</w:t>
            </w:r>
          </w:p>
        </w:tc>
      </w:tr>
    </w:tbl>
    <w:p w:rsidR="00317C58" w:rsidRDefault="00317C58" w:rsidP="00317C58"/>
    <w:p w:rsidR="00865591" w:rsidRDefault="00865591" w:rsidP="00865591">
      <w:pPr>
        <w:pStyle w:val="Heading2"/>
      </w:pPr>
      <w:r>
        <w:lastRenderedPageBreak/>
        <w:t>Game services</w:t>
      </w:r>
    </w:p>
    <w:p w:rsidR="004841FF" w:rsidRDefault="004841FF" w:rsidP="004A5A2A">
      <w:pPr>
        <w:pStyle w:val="Heading3"/>
      </w:pPr>
      <w:r>
        <w:t xml:space="preserve">Get </w:t>
      </w:r>
      <w:r w:rsidR="0084431B">
        <w:t>public</w:t>
      </w:r>
      <w:r>
        <w:t xml:space="preserve"> games</w:t>
      </w:r>
    </w:p>
    <w:p w:rsidR="00E834FC" w:rsidRPr="00E834FC" w:rsidRDefault="00E834FC" w:rsidP="00E834FC">
      <w:r>
        <w:t>Does not require authentication</w:t>
      </w:r>
    </w:p>
    <w:p w:rsidR="0084431B" w:rsidRDefault="0084431B" w:rsidP="0084431B">
      <w:r>
        <w:t>Returns games, that can be joined (i.e. do not have a blue player)</w:t>
      </w:r>
      <w:r w:rsidR="0040156E">
        <w:t xml:space="preserve">. The returned games are always 10 or less, depending on the number of games on the server and </w:t>
      </w:r>
      <w:r w:rsidR="0091591E">
        <w:t>the page</w:t>
      </w:r>
      <w:r w:rsidR="00045050">
        <w:t>.</w:t>
      </w:r>
    </w:p>
    <w:p w:rsidR="00045050" w:rsidRDefault="00045050" w:rsidP="0084431B">
      <w:r>
        <w:t>The games are sorted:</w:t>
      </w:r>
    </w:p>
    <w:p w:rsidR="00045050" w:rsidRDefault="00045050" w:rsidP="00045050">
      <w:pPr>
        <w:pStyle w:val="ListParagraph"/>
        <w:numPr>
          <w:ilvl w:val="0"/>
          <w:numId w:val="31"/>
        </w:numPr>
      </w:pPr>
      <w:r>
        <w:t>By game state</w:t>
      </w:r>
    </w:p>
    <w:p w:rsidR="00045050" w:rsidRDefault="00045050" w:rsidP="00045050">
      <w:pPr>
        <w:pStyle w:val="ListParagraph"/>
        <w:numPr>
          <w:ilvl w:val="0"/>
          <w:numId w:val="31"/>
        </w:numPr>
      </w:pPr>
      <w:r>
        <w:t>Then by the name of the game</w:t>
      </w:r>
    </w:p>
    <w:p w:rsidR="00045050" w:rsidRDefault="00045050" w:rsidP="00045050">
      <w:pPr>
        <w:pStyle w:val="ListParagraph"/>
        <w:numPr>
          <w:ilvl w:val="0"/>
          <w:numId w:val="31"/>
        </w:numPr>
      </w:pPr>
      <w:r>
        <w:t>Then by the date of creation</w:t>
      </w:r>
    </w:p>
    <w:p w:rsidR="00045050" w:rsidRDefault="00045050" w:rsidP="00045050">
      <w:pPr>
        <w:pStyle w:val="ListParagraph"/>
        <w:numPr>
          <w:ilvl w:val="0"/>
          <w:numId w:val="31"/>
        </w:numPr>
      </w:pPr>
      <w:r>
        <w:t>Then by the name of the red player</w:t>
      </w:r>
    </w:p>
    <w:p w:rsidR="009417D9" w:rsidRPr="0084431B" w:rsidRDefault="00317C58" w:rsidP="0084431B">
      <w:r>
        <w:t xml:space="preserve">The </w:t>
      </w:r>
      <w:r w:rsidRPr="00F01E86">
        <w:rPr>
          <w:i/>
        </w:rPr>
        <w:t>?page</w:t>
      </w:r>
      <w:r>
        <w:t xml:space="preserve"> parameter is optional</w:t>
      </w:r>
      <w:r w:rsidR="007143D8">
        <w:t xml:space="preserve">. If it is present, return the </w:t>
      </w:r>
      <w:r w:rsidR="00B249A4">
        <w:t>games at the given page</w:t>
      </w:r>
      <w:r w:rsidR="009417D9">
        <w:t>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865591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65591" w:rsidRPr="00CE57EA" w:rsidRDefault="00865591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865591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BC1E0B" w:rsidP="00BC1E0B">
            <w:hyperlink r:id="rId10" w:history="1">
              <w:r w:rsidR="00CB6D5C" w:rsidRPr="000C2007">
                <w:rPr>
                  <w:rStyle w:val="Hyperlink"/>
                </w:rPr>
                <w:t>http://localhost:XXXXX/</w:t>
              </w:r>
              <w:r w:rsidR="00CB6D5C" w:rsidRPr="000C2007">
                <w:rPr>
                  <w:rStyle w:val="Hyperlink"/>
                  <w:b/>
                </w:rPr>
                <w:t>api/games</w:t>
              </w:r>
              <w:r w:rsidR="00CB6D5C" w:rsidRPr="002944D7">
                <w:rPr>
                  <w:rStyle w:val="Hyperlink"/>
                  <w:b/>
                </w:rPr>
                <w:t>?page=P</w:t>
              </w:r>
            </w:hyperlink>
            <w:r w:rsidR="00CB6D5C">
              <w:t xml:space="preserve"> </w:t>
            </w:r>
            <w:r w:rsidR="002C2664">
              <w:t xml:space="preserve"> </w:t>
            </w:r>
          </w:p>
        </w:tc>
      </w:tr>
      <w:tr w:rsidR="00865591" w:rsidTr="00107E70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63F" w:rsidRPr="00107E70" w:rsidRDefault="00865591" w:rsidP="00107E70">
            <w:pPr>
              <w:spacing w:before="0" w:after="0"/>
              <w:jc w:val="left"/>
              <w:rPr>
                <w:sz w:val="20"/>
              </w:rPr>
            </w:pPr>
            <w:r w:rsidRPr="00107E70">
              <w:rPr>
                <w:sz w:val="20"/>
              </w:rPr>
              <w:t xml:space="preserve">Content-Type: </w:t>
            </w:r>
            <w:r w:rsidR="000A163F" w:rsidRPr="004B4F67">
              <w:rPr>
                <w:i/>
                <w:sz w:val="20"/>
              </w:rPr>
              <w:t>application/json</w:t>
            </w:r>
          </w:p>
        </w:tc>
      </w:tr>
      <w:tr w:rsidR="00865591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0A163F" w:rsidP="00BC1E0B">
            <w:r>
              <w:t>empty</w:t>
            </w:r>
          </w:p>
        </w:tc>
      </w:tr>
      <w:tr w:rsidR="00865591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5591" w:rsidRPr="00CE57EA" w:rsidRDefault="00865591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865591" w:rsidTr="00BC1E0B">
        <w:tc>
          <w:tcPr>
            <w:tcW w:w="1776" w:type="dxa"/>
            <w:tcBorders>
              <w:top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865591" w:rsidRPr="00CE57EA" w:rsidRDefault="00865591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9E69C3" w:rsidRDefault="009E69C3" w:rsidP="009E69C3">
            <w:pPr>
              <w:spacing w:before="0" w:after="0"/>
              <w:jc w:val="left"/>
            </w:pPr>
            <w:r>
              <w:t>[</w:t>
            </w:r>
          </w:p>
          <w:p w:rsidR="009E69C3" w:rsidRDefault="009E69C3" w:rsidP="009E69C3">
            <w:pPr>
              <w:spacing w:before="0" w:after="0"/>
              <w:jc w:val="left"/>
            </w:pPr>
            <w:r>
              <w:t xml:space="preserve">    {</w:t>
            </w:r>
          </w:p>
          <w:p w:rsidR="009E69C3" w:rsidRDefault="009E69C3" w:rsidP="009E69C3">
            <w:pPr>
              <w:spacing w:before="0" w:after="0"/>
              <w:jc w:val="left"/>
            </w:pPr>
            <w:r>
              <w:t xml:space="preserve">        "Id": 5,</w:t>
            </w:r>
          </w:p>
          <w:p w:rsidR="009E69C3" w:rsidRDefault="009E69C3" w:rsidP="009E69C3">
            <w:pPr>
              <w:spacing w:before="0" w:after="0"/>
              <w:jc w:val="left"/>
            </w:pPr>
            <w:r>
              <w:t xml:space="preserve">        "Name": "Battle of the titans",</w:t>
            </w:r>
          </w:p>
          <w:p w:rsidR="009E69C3" w:rsidRDefault="009E69C3" w:rsidP="009E69C3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"Blue": "No blue player yet"</w:t>
            </w:r>
            <w:r>
              <w:t>,</w:t>
            </w:r>
          </w:p>
          <w:p w:rsidR="009E69C3" w:rsidRDefault="009E69C3" w:rsidP="009E69C3">
            <w:pPr>
              <w:spacing w:before="0" w:after="0"/>
              <w:jc w:val="left"/>
            </w:pPr>
            <w:r>
              <w:t xml:space="preserve">        "Red": "doncho@minkov.it",</w:t>
            </w:r>
          </w:p>
          <w:p w:rsidR="009E69C3" w:rsidRDefault="009E69C3" w:rsidP="009E69C3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"GameState": "WaitingForOpponent"</w:t>
            </w:r>
            <w:r>
              <w:t>,</w:t>
            </w:r>
          </w:p>
          <w:p w:rsidR="009E69C3" w:rsidRDefault="009E69C3" w:rsidP="009E69C3">
            <w:pPr>
              <w:spacing w:before="0" w:after="0"/>
              <w:jc w:val="left"/>
            </w:pPr>
            <w:r>
              <w:t xml:space="preserve">        "DateCreated": "2014-09-22T14:31:51.067"</w:t>
            </w:r>
          </w:p>
          <w:p w:rsidR="00991B26" w:rsidRDefault="009E69C3" w:rsidP="009E69C3">
            <w:pPr>
              <w:spacing w:before="0" w:after="0"/>
              <w:jc w:val="left"/>
            </w:pPr>
            <w:r>
              <w:t xml:space="preserve">    }, </w:t>
            </w:r>
          </w:p>
          <w:p w:rsidR="005D6794" w:rsidRDefault="005D6794" w:rsidP="005D6794">
            <w:pPr>
              <w:spacing w:before="0" w:after="0"/>
              <w:jc w:val="left"/>
            </w:pPr>
            <w:r>
              <w:t xml:space="preserve">    </w:t>
            </w:r>
            <w:r w:rsidR="009E69C3">
              <w:t xml:space="preserve">{ /* </w:t>
            </w:r>
            <w:r>
              <w:t>another game</w:t>
            </w:r>
            <w:r w:rsidR="009E69C3">
              <w:t xml:space="preserve"> */}</w:t>
            </w:r>
            <w:r>
              <w:t xml:space="preserve">,   </w:t>
            </w:r>
          </w:p>
          <w:p w:rsidR="005D6794" w:rsidRDefault="005D6794" w:rsidP="009E69C3">
            <w:pPr>
              <w:spacing w:before="0" w:after="0"/>
              <w:jc w:val="left"/>
            </w:pPr>
            <w:r>
              <w:t xml:space="preserve">    { /* another game */}</w:t>
            </w:r>
          </w:p>
          <w:p w:rsidR="00865591" w:rsidRPr="00CE57EA" w:rsidRDefault="009E69C3" w:rsidP="009E69C3">
            <w:pPr>
              <w:spacing w:before="0" w:after="0"/>
              <w:jc w:val="left"/>
            </w:pPr>
            <w:r>
              <w:t>]</w:t>
            </w:r>
          </w:p>
        </w:tc>
      </w:tr>
    </w:tbl>
    <w:p w:rsidR="00CE57EA" w:rsidRDefault="004A5A2A" w:rsidP="004A5A2A">
      <w:pPr>
        <w:pStyle w:val="Heading3"/>
      </w:pPr>
      <w:r>
        <w:t>Get available for join gam</w:t>
      </w:r>
      <w:r w:rsidR="005D6794">
        <w:t>es and authenticated user games</w:t>
      </w:r>
    </w:p>
    <w:p w:rsidR="005D6794" w:rsidRDefault="005D6794" w:rsidP="005D6794">
      <w:r>
        <w:t>Requires an authentication</w:t>
      </w:r>
    </w:p>
    <w:p w:rsidR="00081722" w:rsidRDefault="00F86132" w:rsidP="00C2783F">
      <w:r>
        <w:t xml:space="preserve">Returns the games that are available for joining and the games, that the authenticated </w:t>
      </w:r>
      <w:r w:rsidR="000209BE">
        <w:t>user is part of</w:t>
      </w:r>
      <w:r w:rsidR="00081722">
        <w:t>. The returned games are always 10 or less, depending on the number of games on the server and the page.</w:t>
      </w:r>
    </w:p>
    <w:p w:rsidR="00081722" w:rsidRDefault="00081722" w:rsidP="00081722">
      <w:r>
        <w:t>The games are sorted:</w:t>
      </w:r>
    </w:p>
    <w:p w:rsidR="00081722" w:rsidRDefault="00081722" w:rsidP="00081722">
      <w:pPr>
        <w:pStyle w:val="ListParagraph"/>
        <w:numPr>
          <w:ilvl w:val="0"/>
          <w:numId w:val="31"/>
        </w:numPr>
      </w:pPr>
      <w:r>
        <w:t>By game state</w:t>
      </w:r>
    </w:p>
    <w:p w:rsidR="00081722" w:rsidRDefault="00081722" w:rsidP="00081722">
      <w:pPr>
        <w:pStyle w:val="ListParagraph"/>
        <w:numPr>
          <w:ilvl w:val="0"/>
          <w:numId w:val="31"/>
        </w:numPr>
      </w:pPr>
      <w:r>
        <w:t>Then by the name of the game</w:t>
      </w:r>
    </w:p>
    <w:p w:rsidR="00081722" w:rsidRDefault="00081722" w:rsidP="00081722">
      <w:pPr>
        <w:pStyle w:val="ListParagraph"/>
        <w:numPr>
          <w:ilvl w:val="0"/>
          <w:numId w:val="31"/>
        </w:numPr>
      </w:pPr>
      <w:r>
        <w:t>Then by the date of creation</w:t>
      </w:r>
    </w:p>
    <w:p w:rsidR="00081722" w:rsidRDefault="00081722" w:rsidP="00081722">
      <w:pPr>
        <w:pStyle w:val="ListParagraph"/>
        <w:numPr>
          <w:ilvl w:val="0"/>
          <w:numId w:val="31"/>
        </w:numPr>
      </w:pPr>
      <w:r>
        <w:lastRenderedPageBreak/>
        <w:t>Then by the name of the red player</w:t>
      </w:r>
    </w:p>
    <w:p w:rsidR="00081722" w:rsidRPr="0084431B" w:rsidRDefault="00081722" w:rsidP="00081722">
      <w:r>
        <w:t xml:space="preserve">The </w:t>
      </w:r>
      <w:r w:rsidRPr="00F01E86">
        <w:rPr>
          <w:i/>
        </w:rPr>
        <w:t>?page</w:t>
      </w:r>
      <w:r>
        <w:t xml:space="preserve"> parameter is optional. If it is present, return the games at the given page.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841FF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41FF" w:rsidRPr="00CE57EA" w:rsidRDefault="004841FF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1664CC" w:rsidP="00BC1E0B">
            <w:hyperlink r:id="rId11" w:history="1">
              <w:r w:rsidRPr="00945D01">
                <w:rPr>
                  <w:rStyle w:val="Hyperlink"/>
                </w:rPr>
                <w:t>http://localhost:XXXXX/</w:t>
              </w:r>
              <w:r w:rsidRPr="001664CC">
                <w:rPr>
                  <w:rStyle w:val="Hyperlink"/>
                  <w:b/>
                </w:rPr>
                <w:t>api/games?page=P</w:t>
              </w:r>
            </w:hyperlink>
            <w:r>
              <w:t xml:space="preserve"> 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7F7043" w:rsidRDefault="004841FF" w:rsidP="004A5A2A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097E5A">
              <w:rPr>
                <w:i/>
                <w:sz w:val="20"/>
              </w:rPr>
              <w:t>application/json</w:t>
            </w:r>
          </w:p>
          <w:p w:rsidR="004A5A2A" w:rsidRPr="007F7043" w:rsidRDefault="004A5A2A" w:rsidP="004A5A2A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097E5A">
              <w:rPr>
                <w:i/>
                <w:sz w:val="20"/>
              </w:rPr>
              <w:t>Bearer ACCESS_TOKEN (received after login)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r>
              <w:t>empty</w:t>
            </w:r>
          </w:p>
        </w:tc>
      </w:tr>
      <w:tr w:rsidR="004841FF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841FF" w:rsidRPr="00CE57EA" w:rsidRDefault="004841FF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4841FF" w:rsidRPr="00CE57EA" w:rsidRDefault="004841FF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4A5A2A" w:rsidRDefault="004A5A2A" w:rsidP="004A5A2A">
            <w:pPr>
              <w:spacing w:before="0" w:after="0"/>
              <w:jc w:val="left"/>
            </w:pPr>
            <w:r>
              <w:t>[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{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"Id": 5,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"Name": "Battle of the titans",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</w:t>
            </w:r>
            <w:r w:rsidRPr="002143F8">
              <w:rPr>
                <w:b/>
              </w:rPr>
              <w:t>"Blue": "No blue player yet"</w:t>
            </w:r>
            <w:r>
              <w:t>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"Red": "doncho@minkov.it",</w:t>
            </w:r>
          </w:p>
          <w:p w:rsidR="004A5A2A" w:rsidRDefault="004A5A2A" w:rsidP="004A5A2A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"GameState": "WaitingForOpponent"</w:t>
            </w:r>
            <w:r>
              <w:t>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"DateCreated": "2014-09-22T14:31:51.067"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},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{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"Id": 1,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"Name": "New game by doncho@minkov.it",</w:t>
            </w:r>
          </w:p>
          <w:p w:rsidR="004A5A2A" w:rsidRDefault="004A5A2A" w:rsidP="004A5A2A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"Blue": "minkov@doncho.it"</w:t>
            </w:r>
            <w:r>
              <w:t>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"Red": "doncho@minkov.it",</w:t>
            </w:r>
          </w:p>
          <w:p w:rsidR="004A5A2A" w:rsidRDefault="004A5A2A" w:rsidP="004A5A2A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"GameState": "RedInTurn"</w:t>
            </w:r>
            <w:r>
              <w:t>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"DateCreated": "2014-09-22T10:39:37.087"</w:t>
            </w:r>
          </w:p>
          <w:p w:rsidR="004841FF" w:rsidRDefault="004A5A2A" w:rsidP="004A5A2A">
            <w:pPr>
              <w:spacing w:before="0" w:after="0"/>
              <w:jc w:val="left"/>
            </w:pPr>
            <w:r>
              <w:t xml:space="preserve">    }</w:t>
            </w:r>
          </w:p>
          <w:p w:rsidR="004A5A2A" w:rsidRPr="00CE57EA" w:rsidRDefault="004A5A2A" w:rsidP="004A5A2A">
            <w:pPr>
              <w:spacing w:before="0" w:after="0"/>
              <w:jc w:val="left"/>
            </w:pPr>
            <w:r>
              <w:t>]</w:t>
            </w:r>
          </w:p>
        </w:tc>
      </w:tr>
    </w:tbl>
    <w:p w:rsidR="004C211F" w:rsidRDefault="00922975" w:rsidP="005A43CD">
      <w:pPr>
        <w:pStyle w:val="Heading3"/>
      </w:pPr>
      <w:r>
        <w:t xml:space="preserve">Get game </w:t>
      </w:r>
      <w:r w:rsidR="00D46925">
        <w:t>details</w:t>
      </w:r>
    </w:p>
    <w:p w:rsidR="00FB301F" w:rsidRDefault="004C211F" w:rsidP="004C211F">
      <w:r>
        <w:t>Requires an authentication</w:t>
      </w:r>
    </w:p>
    <w:p w:rsidR="00922975" w:rsidRDefault="002E69BF" w:rsidP="004C211F">
      <w:r>
        <w:t>T</w:t>
      </w:r>
      <w:r w:rsidR="004C211F">
        <w:t xml:space="preserve">he authenticated </w:t>
      </w:r>
      <w:r w:rsidR="00922975">
        <w:t>user must be either blue or red player in the game</w:t>
      </w:r>
    </w:p>
    <w:p w:rsidR="000511F8" w:rsidRDefault="000511F8" w:rsidP="004C211F">
      <w:r>
        <w:t xml:space="preserve">Returns </w:t>
      </w:r>
      <w:r w:rsidR="00EC4C78">
        <w:t>the game details about a game that is currently played</w:t>
      </w:r>
      <w:r w:rsidR="00FA27C2">
        <w:t xml:space="preserve"> (i.e. is not available for joining and is not finished)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922975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22975" w:rsidRPr="00CE57EA" w:rsidRDefault="00922975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A66CC0" w:rsidP="009D2D4F">
            <w:hyperlink r:id="rId12" w:history="1">
              <w:r w:rsidRPr="00945D01">
                <w:rPr>
                  <w:rStyle w:val="Hyperlink"/>
                </w:rPr>
                <w:t>http://localhost:XXXXX/</w:t>
              </w:r>
              <w:r w:rsidRPr="00945D01">
                <w:rPr>
                  <w:rStyle w:val="Hyperlink"/>
                  <w:b/>
                </w:rPr>
                <w:t>api/games/{ID}</w:t>
              </w:r>
            </w:hyperlink>
            <w:r w:rsidR="00EE056B">
              <w:t xml:space="preserve"> 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2A2827" w:rsidRDefault="00922975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2A2827">
              <w:rPr>
                <w:i/>
                <w:sz w:val="20"/>
              </w:rPr>
              <w:t>application/json</w:t>
            </w:r>
          </w:p>
          <w:p w:rsidR="00922975" w:rsidRPr="007F7043" w:rsidRDefault="00922975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F119BE">
              <w:rPr>
                <w:i/>
                <w:sz w:val="20"/>
              </w:rPr>
              <w:t>Bearer ACCESS_TOKEN (received after login)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r>
              <w:t>empty</w:t>
            </w:r>
          </w:p>
        </w:tc>
      </w:tr>
      <w:tr w:rsidR="00922975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22975" w:rsidRPr="00CE57EA" w:rsidRDefault="00922975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lastRenderedPageBreak/>
              <w:t>Response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922975" w:rsidRPr="00CE57EA" w:rsidRDefault="00922975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>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"Id":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"Name": "Battle of the titans",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"DateCreated": "2014-09-22T10:39:37.087",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"Red": "doncho@minkov.it",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"Blue": "</w:t>
            </w:r>
            <w:r w:rsidR="00FF43B4" w:rsidRPr="00FF43B4">
              <w:rPr>
                <w:sz w:val="20"/>
              </w:rPr>
              <w:t>minkov</w:t>
            </w:r>
            <w:r w:rsidRPr="00FF43B4">
              <w:rPr>
                <w:sz w:val="20"/>
              </w:rPr>
              <w:t>@</w:t>
            </w:r>
            <w:r w:rsidR="00FF43B4" w:rsidRPr="00FF43B4">
              <w:rPr>
                <w:sz w:val="20"/>
              </w:rPr>
              <w:t>doncho</w:t>
            </w:r>
            <w:r w:rsidRPr="00FF43B4">
              <w:rPr>
                <w:sz w:val="20"/>
              </w:rPr>
              <w:t>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"YourNumber": 1234,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"YourGuesses": [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8,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"UserId": "7e1aaf37-d7c3-42e3-8781-e49bce747206",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"doncho@minkov.it",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"GameId":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"1234",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"DateMade": "2014-09-22T14:48:01.16",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"CowsCount": 4,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"BullsCount": 0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10,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"UserId": "7e1aaf37-d7c3-42e3-8781-e49bce747206",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"doncho@minkov.it",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"GameId":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"4576",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"DateMade": "2014-09-22T14:48:19.617",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"CowsCount": 0,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"BullsCount": 1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12,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"UserId": "7e1aaf37-d7c3-42e3-8781-e49bce747206",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"doncho@minkov.it",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"GameId":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"1209",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"DateMade": "2014-09-22T14:48:27.32",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"CowsCount": 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"BullsCount": 0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],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"OpponentGuesses": [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9,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"UserId": "12d10b41-fdd4-4d61-8ad5-980af83263d8",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"dodo@minkov.it",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"GameId":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"5432",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"DateMade": "2014-09-22T14:48:14.753",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"CowsCount": 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"BullsCount": 1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11,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"UserId": "12d10b41-fdd4-4d61-8ad5-980af83263d8",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"dodo@minkov.it",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lastRenderedPageBreak/>
              <w:t xml:space="preserve">            "GameId":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"8523",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"DateMade": "2014-09-22T14:48:24.003",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"CowsCount": 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"BullsCount": 0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13,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"UserId": "12d10b41-fdd4-4d61-8ad5-980af83263d8",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"dodo@minkov.it",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"GameId":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"4562",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"DateMade": "2014-09-22T14:48:31.12",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"CowsCount": 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"BullsCount": 0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],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"YourColor": "red",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"GameState": "RedInTurn"</w:t>
            </w:r>
          </w:p>
          <w:p w:rsidR="00922975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>}</w:t>
            </w:r>
          </w:p>
        </w:tc>
      </w:tr>
    </w:tbl>
    <w:p w:rsidR="00922975" w:rsidRDefault="002143F8" w:rsidP="005A43CD">
      <w:pPr>
        <w:pStyle w:val="Heading3"/>
      </w:pPr>
      <w:r>
        <w:lastRenderedPageBreak/>
        <w:t>Create a new game</w:t>
      </w:r>
    </w:p>
    <w:p w:rsidR="00664DF2" w:rsidRDefault="00664DF2" w:rsidP="00F41393">
      <w:r>
        <w:t>Requires authentication</w:t>
      </w:r>
    </w:p>
    <w:p w:rsidR="00F41393" w:rsidRPr="00F41393" w:rsidRDefault="00FD4D53" w:rsidP="00F41393">
      <w:r>
        <w:t xml:space="preserve">Creates a new game, providing a game name and </w:t>
      </w:r>
      <w:r w:rsidR="0052397B">
        <w:t>a user-number</w:t>
      </w:r>
      <w:r w:rsidR="00F043BE">
        <w:t xml:space="preserve">. </w:t>
      </w:r>
      <w:r w:rsidR="00664DF2">
        <w:t>The authe</w:t>
      </w:r>
      <w:r w:rsidR="00F043BE">
        <w:t>nticated user is automatically marked as red player</w:t>
      </w:r>
    </w:p>
    <w:tbl>
      <w:tblPr>
        <w:tblStyle w:val="TableGrid"/>
        <w:tblW w:w="9846" w:type="dxa"/>
        <w:tblLayout w:type="fixed"/>
        <w:tblLook w:val="04A0" w:firstRow="1" w:lastRow="0" w:firstColumn="1" w:lastColumn="0" w:noHBand="0" w:noVBand="1"/>
      </w:tblPr>
      <w:tblGrid>
        <w:gridCol w:w="1776"/>
        <w:gridCol w:w="1527"/>
        <w:gridCol w:w="963"/>
        <w:gridCol w:w="5547"/>
        <w:gridCol w:w="33"/>
      </w:tblGrid>
      <w:tr w:rsidR="005A43CD" w:rsidTr="00AC59F5">
        <w:tc>
          <w:tcPr>
            <w:tcW w:w="9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43CD" w:rsidRPr="00CE57EA" w:rsidRDefault="005A43C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5A43CD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r>
              <w:t>POST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BC1E0B" w:rsidP="005A43CD">
            <w:hyperlink r:id="rId13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7F0D94">
                <w:rPr>
                  <w:rStyle w:val="Hyperlink"/>
                  <w:b/>
                </w:rPr>
                <w:t>api/games</w:t>
              </w:r>
            </w:hyperlink>
            <w:r w:rsidR="00EE056B">
              <w:t xml:space="preserve"> </w:t>
            </w:r>
          </w:p>
        </w:tc>
      </w:tr>
      <w:tr w:rsidR="005A43CD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7F7043" w:rsidRDefault="005A43C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AC59F5">
              <w:rPr>
                <w:i/>
                <w:sz w:val="20"/>
              </w:rPr>
              <w:t>application/json</w:t>
            </w:r>
          </w:p>
          <w:p w:rsidR="005A43CD" w:rsidRPr="007F7043" w:rsidRDefault="005A43C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AC59F5">
              <w:rPr>
                <w:i/>
                <w:sz w:val="20"/>
              </w:rPr>
              <w:t>Bearer ACCESS_TOKEN (received after login)</w:t>
            </w:r>
          </w:p>
        </w:tc>
      </w:tr>
      <w:tr w:rsidR="005A43CD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9F1AD2" w:rsidRDefault="003F55FC" w:rsidP="009F1AD2">
            <w:pPr>
              <w:spacing w:before="0" w:after="0"/>
              <w:jc w:val="left"/>
              <w:rPr>
                <w:sz w:val="20"/>
              </w:rPr>
            </w:pPr>
            <w:r w:rsidRPr="009F1AD2">
              <w:rPr>
                <w:sz w:val="20"/>
              </w:rPr>
              <w:t>{</w:t>
            </w:r>
            <w:r w:rsidR="00AC59F5">
              <w:rPr>
                <w:sz w:val="20"/>
              </w:rPr>
              <w:t xml:space="preserve"> </w:t>
            </w:r>
            <w:r w:rsidRPr="009F1AD2">
              <w:rPr>
                <w:sz w:val="20"/>
              </w:rPr>
              <w:t>"name": "</w:t>
            </w:r>
            <w:r w:rsidR="001D1052" w:rsidRPr="009F1AD2">
              <w:rPr>
                <w:sz w:val="20"/>
              </w:rPr>
              <w:t>The Empire strikes back!</w:t>
            </w:r>
            <w:r w:rsidR="00AC59F5" w:rsidRPr="009F1AD2">
              <w:rPr>
                <w:sz w:val="20"/>
              </w:rPr>
              <w:t>"</w:t>
            </w:r>
            <w:r w:rsidR="00AC59F5">
              <w:rPr>
                <w:sz w:val="20"/>
              </w:rPr>
              <w:t xml:space="preserve">, </w:t>
            </w:r>
          </w:p>
          <w:p w:rsidR="005A43CD" w:rsidRPr="00CE57EA" w:rsidRDefault="009F1AD2" w:rsidP="009F1AD2">
            <w:pPr>
              <w:spacing w:before="0" w:after="0"/>
              <w:jc w:val="left"/>
            </w:pPr>
            <w:r w:rsidRPr="009F1AD2">
              <w:rPr>
                <w:sz w:val="20"/>
              </w:rPr>
              <w:t xml:space="preserve">  </w:t>
            </w:r>
            <w:r w:rsidR="003F55FC" w:rsidRPr="009F1AD2">
              <w:rPr>
                <w:sz w:val="20"/>
              </w:rPr>
              <w:t>"number": "5976"</w:t>
            </w:r>
            <w:r w:rsidR="00AC59F5">
              <w:rPr>
                <w:sz w:val="20"/>
              </w:rPr>
              <w:t xml:space="preserve"> </w:t>
            </w:r>
            <w:r w:rsidRPr="009F1AD2">
              <w:rPr>
                <w:sz w:val="20"/>
              </w:rPr>
              <w:t>}</w:t>
            </w:r>
          </w:p>
        </w:tc>
      </w:tr>
      <w:tr w:rsidR="005A43CD" w:rsidTr="00AC59F5">
        <w:tc>
          <w:tcPr>
            <w:tcW w:w="984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A43CD" w:rsidRPr="00CE57EA" w:rsidRDefault="005A43C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5A43CD" w:rsidTr="00AC59F5">
        <w:trPr>
          <w:gridAfter w:val="1"/>
          <w:wAfter w:w="33" w:type="dxa"/>
        </w:trPr>
        <w:tc>
          <w:tcPr>
            <w:tcW w:w="1776" w:type="dxa"/>
            <w:tcBorders>
              <w:top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:rsidR="005A43CD" w:rsidRPr="00CE57EA" w:rsidRDefault="00221C09" w:rsidP="00221C09">
            <w:pPr>
              <w:jc w:val="center"/>
            </w:pPr>
            <w:r>
              <w:t>201</w:t>
            </w:r>
            <w:r w:rsidR="005A43CD" w:rsidRPr="00CE57EA">
              <w:t xml:space="preserve"> </w:t>
            </w:r>
            <w:r>
              <w:t>Created</w:t>
            </w:r>
          </w:p>
        </w:tc>
        <w:tc>
          <w:tcPr>
            <w:tcW w:w="963" w:type="dxa"/>
            <w:tcBorders>
              <w:top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>{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"Id": 6,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"Name": "The Empire strikes back!",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"Blue": "No blue player yet",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"Red": "dodo@minkov.it",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"GameState": "WaitingForOpponent",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"DateCreated": "2014-09-23T06:41:51.5816277+03:00"</w:t>
            </w:r>
          </w:p>
          <w:p w:rsidR="005A43CD" w:rsidRPr="00FF43B4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>}</w:t>
            </w:r>
          </w:p>
        </w:tc>
      </w:tr>
    </w:tbl>
    <w:p w:rsidR="00A66CC0" w:rsidRDefault="00A66CC0" w:rsidP="00A66CC0"/>
    <w:p w:rsidR="00A66CC0" w:rsidRDefault="00A66CC0" w:rsidP="00A66CC0"/>
    <w:p w:rsidR="00A66CC0" w:rsidRDefault="00A66CC0" w:rsidP="00A66CC0"/>
    <w:p w:rsidR="00A66CC0" w:rsidRDefault="00A66CC0" w:rsidP="00A66CC0"/>
    <w:p w:rsidR="009F1AD2" w:rsidRDefault="009F1AD2" w:rsidP="009F1AD2">
      <w:pPr>
        <w:pStyle w:val="Heading3"/>
      </w:pPr>
      <w:r>
        <w:lastRenderedPageBreak/>
        <w:t>Join a</w:t>
      </w:r>
      <w:r w:rsidR="00680624">
        <w:t>n</w:t>
      </w:r>
      <w:r>
        <w:t xml:space="preserve"> available for join game</w:t>
      </w:r>
    </w:p>
    <w:p w:rsidR="007F0D94" w:rsidRDefault="006F16BF" w:rsidP="007F0D94">
      <w:r>
        <w:t>Requires an authentication</w:t>
      </w:r>
    </w:p>
    <w:p w:rsidR="006F16BF" w:rsidRDefault="0098209A" w:rsidP="007F0D94">
      <w:r>
        <w:t xml:space="preserve">The authenticated user </w:t>
      </w:r>
      <w:r w:rsidR="00CF3465">
        <w:t>joins a created game. A game, created by a user, cannot be joined by the same user.</w:t>
      </w:r>
    </w:p>
    <w:p w:rsidR="009D66AC" w:rsidRDefault="009D66AC" w:rsidP="007F0D94">
      <w:r>
        <w:t>The red player (the creator) receives a message that a blue player has joined his game.</w:t>
      </w:r>
    </w:p>
    <w:p w:rsidR="009D66AC" w:rsidRPr="007F0D94" w:rsidRDefault="008E6168" w:rsidP="007F0D94">
      <w:r>
        <w:t>The first play</w:t>
      </w:r>
      <w:r w:rsidR="00E212E3">
        <w:t xml:space="preserve">er in turn is decided randomly at the server. </w:t>
      </w:r>
      <w:r w:rsidR="002C12EA">
        <w:t>The selected player in turn receives a notification that their turn has c</w:t>
      </w:r>
      <w:r w:rsidR="00F304D1">
        <w:t>o</w:t>
      </w:r>
      <w:r w:rsidR="002C12EA">
        <w:t>me up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9F1AD2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F1AD2" w:rsidRPr="00CE57EA" w:rsidRDefault="009F1AD2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9F1AD2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F1AD2" w:rsidP="00BC1E0B">
            <w:r>
              <w:t>PUT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BC1E0B" w:rsidP="00BC1E0B">
            <w:hyperlink r:id="rId14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80475F">
                <w:rPr>
                  <w:rStyle w:val="Hyperlink"/>
                  <w:b/>
                </w:rPr>
                <w:t>api/games/{ID}</w:t>
              </w:r>
            </w:hyperlink>
            <w:r w:rsidR="00EE056B">
              <w:t xml:space="preserve"> </w:t>
            </w:r>
          </w:p>
        </w:tc>
      </w:tr>
      <w:tr w:rsidR="009F1AD2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7F7043" w:rsidRDefault="009F1AD2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D45DA5">
              <w:rPr>
                <w:i/>
                <w:sz w:val="20"/>
              </w:rPr>
              <w:t>application/json</w:t>
            </w:r>
          </w:p>
          <w:p w:rsidR="009F1AD2" w:rsidRPr="007F7043" w:rsidRDefault="009F1AD2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542BA0">
              <w:rPr>
                <w:i/>
                <w:sz w:val="20"/>
              </w:rPr>
              <w:t>Bearer ACCESS_TOKEN (received after login)</w:t>
            </w:r>
          </w:p>
        </w:tc>
      </w:tr>
      <w:tr w:rsidR="009F1AD2" w:rsidTr="00FF1161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AD2" w:rsidRPr="009F1AD2" w:rsidRDefault="009F1AD2" w:rsidP="00FF1161">
            <w:pPr>
              <w:spacing w:before="0" w:after="0"/>
              <w:jc w:val="left"/>
              <w:rPr>
                <w:sz w:val="20"/>
              </w:rPr>
            </w:pPr>
            <w:r w:rsidRPr="009F1AD2">
              <w:rPr>
                <w:sz w:val="20"/>
              </w:rPr>
              <w:t>{"number": "</w:t>
            </w:r>
            <w:r>
              <w:rPr>
                <w:sz w:val="20"/>
              </w:rPr>
              <w:t>9148</w:t>
            </w:r>
            <w:r w:rsidRPr="009F1AD2">
              <w:rPr>
                <w:sz w:val="20"/>
              </w:rPr>
              <w:t>"}</w:t>
            </w:r>
          </w:p>
        </w:tc>
      </w:tr>
      <w:tr w:rsidR="009F1AD2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F1AD2" w:rsidRPr="00CE57EA" w:rsidRDefault="009F1AD2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9F1AD2" w:rsidTr="005E7C63">
        <w:tc>
          <w:tcPr>
            <w:tcW w:w="1776" w:type="dxa"/>
            <w:tcBorders>
              <w:top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9F1AD2" w:rsidRPr="00CE57EA" w:rsidRDefault="009F1AD2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9F1AD2" w:rsidRPr="00FF43B4" w:rsidRDefault="00264470" w:rsidP="005E7C63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{"</w:t>
            </w:r>
            <w:r w:rsidR="0018367E">
              <w:rPr>
                <w:sz w:val="20"/>
              </w:rPr>
              <w:t xml:space="preserve">result": "You joined game \"The Empire strikes back!\""} </w:t>
            </w:r>
          </w:p>
        </w:tc>
      </w:tr>
    </w:tbl>
    <w:p w:rsidR="00A66CC0" w:rsidRDefault="00A66CC0" w:rsidP="00A66CC0"/>
    <w:p w:rsidR="00C94939" w:rsidRDefault="00C94939" w:rsidP="00C94939">
      <w:pPr>
        <w:pStyle w:val="Heading2"/>
      </w:pPr>
      <w:r>
        <w:t>Guess services</w:t>
      </w:r>
    </w:p>
    <w:p w:rsidR="00366608" w:rsidRDefault="007976D0" w:rsidP="007976D0">
      <w:pPr>
        <w:pStyle w:val="Heading3"/>
      </w:pPr>
      <w:r>
        <w:t>Make a guess for a game</w:t>
      </w:r>
    </w:p>
    <w:p w:rsidR="00050FD5" w:rsidRDefault="00E16758" w:rsidP="00632D58">
      <w:r w:rsidRPr="00632D58">
        <w:t>Requires an authentication</w:t>
      </w:r>
    </w:p>
    <w:p w:rsidR="00A66CC0" w:rsidRPr="00632D58" w:rsidRDefault="00A66CC0" w:rsidP="00632D58">
      <w:r>
        <w:t>Makes a guess for a game with the provided ID</w:t>
      </w:r>
    </w:p>
    <w:p w:rsidR="007976D0" w:rsidRPr="00632D58" w:rsidRDefault="00366608" w:rsidP="00632D58">
      <w:r w:rsidRPr="00366608">
        <w:t>The game must be in playing mode (i.e. not fin</w:t>
      </w:r>
      <w:r w:rsidR="00AC13E5">
        <w:t>ished or available for joining)</w:t>
      </w:r>
    </w:p>
    <w:p w:rsidR="00366608" w:rsidRDefault="00366608" w:rsidP="00366608">
      <w:r>
        <w:t>The authenticated user must be either blue or red</w:t>
      </w:r>
      <w:r w:rsidR="004D3B7B">
        <w:t xml:space="preserve"> player</w:t>
      </w:r>
      <w:r>
        <w:t xml:space="preserve"> in the game</w:t>
      </w:r>
      <w:r w:rsidR="00FB4DC8">
        <w:t xml:space="preserve"> and should be their turn</w:t>
      </w:r>
    </w:p>
    <w:p w:rsidR="000452A9" w:rsidRDefault="00AC3AD6" w:rsidP="00366608">
      <w:r>
        <w:t xml:space="preserve">If the </w:t>
      </w:r>
      <w:r w:rsidR="000452A9">
        <w:t>users guesses right their opponent's user-number</w:t>
      </w:r>
      <w:r w:rsidR="00AF317F">
        <w:t xml:space="preserve">, then the game is finished, </w:t>
      </w:r>
      <w:r w:rsidR="000452A9">
        <w:t xml:space="preserve">both players </w:t>
      </w:r>
      <w:r w:rsidR="00F76D40">
        <w:t xml:space="preserve">are applied the score of the game, and they both </w:t>
      </w:r>
      <w:r w:rsidR="000452A9">
        <w:t>receive a notification:</w:t>
      </w:r>
    </w:p>
    <w:p w:rsidR="000452A9" w:rsidRDefault="000452A9" w:rsidP="000452A9">
      <w:pPr>
        <w:pStyle w:val="ListParagraph"/>
        <w:numPr>
          <w:ilvl w:val="0"/>
          <w:numId w:val="30"/>
        </w:numPr>
      </w:pPr>
      <w:r>
        <w:t xml:space="preserve">The winner </w:t>
      </w:r>
      <w:r w:rsidR="00AF317F">
        <w:t xml:space="preserve">receives a </w:t>
      </w:r>
      <w:r w:rsidR="00F76D40">
        <w:t>score "won" and</w:t>
      </w:r>
      <w:r w:rsidR="001E05BF">
        <w:t xml:space="preserve"> a</w:t>
      </w:r>
      <w:r w:rsidR="00F76D40">
        <w:t xml:space="preserve"> </w:t>
      </w:r>
      <w:r w:rsidR="001E05BF">
        <w:t xml:space="preserve">winning </w:t>
      </w:r>
      <w:r w:rsidR="000F0BF3">
        <w:t>notification</w:t>
      </w:r>
    </w:p>
    <w:p w:rsidR="000F0BF3" w:rsidRDefault="001E05BF" w:rsidP="000452A9">
      <w:pPr>
        <w:pStyle w:val="ListParagraph"/>
        <w:numPr>
          <w:ilvl w:val="0"/>
          <w:numId w:val="30"/>
        </w:numPr>
      </w:pPr>
      <w:r>
        <w:t>The loser receives a score "lost" and a losing notification</w:t>
      </w:r>
    </w:p>
    <w:p w:rsidR="00E42889" w:rsidRPr="00366608" w:rsidRDefault="00E23308" w:rsidP="00E23308">
      <w:r>
        <w:t>If the player-in-turn</w:t>
      </w:r>
      <w:r w:rsidR="001D7207">
        <w:t xml:space="preserve"> does not guess their opponent's user-number, then the </w:t>
      </w:r>
      <w:r w:rsidR="000A3D60">
        <w:t>turn is switched to the other player and s/he receives a notification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F9560D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0D" w:rsidRPr="00CE57EA" w:rsidRDefault="00F9560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r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BC1E0B" w:rsidP="00BC1E0B">
            <w:hyperlink r:id="rId15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933C03">
                <w:rPr>
                  <w:rStyle w:val="Hyperlink"/>
                  <w:b/>
                </w:rPr>
                <w:t>api/games/{ID}/guess</w:t>
              </w:r>
            </w:hyperlink>
            <w:r w:rsidR="00EE056B">
              <w:t xml:space="preserve"> 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7F7043" w:rsidRDefault="00F9560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7F5AEC">
              <w:rPr>
                <w:i/>
                <w:sz w:val="20"/>
              </w:rPr>
              <w:t>application/json</w:t>
            </w:r>
          </w:p>
          <w:p w:rsidR="00F9560D" w:rsidRPr="007F7043" w:rsidRDefault="00F9560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632D58">
              <w:rPr>
                <w:i/>
                <w:sz w:val="20"/>
              </w:rPr>
              <w:t>Bearer A</w:t>
            </w:r>
            <w:r w:rsidRPr="00740D43">
              <w:rPr>
                <w:i/>
                <w:sz w:val="20"/>
              </w:rPr>
              <w:t>CCESS_TOKEN (received after login)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60D" w:rsidRPr="009F1AD2" w:rsidRDefault="00F9560D" w:rsidP="0071116A">
            <w:pPr>
              <w:spacing w:before="0" w:after="0"/>
              <w:jc w:val="left"/>
              <w:rPr>
                <w:sz w:val="20"/>
              </w:rPr>
            </w:pPr>
            <w:r w:rsidRPr="009F1AD2">
              <w:rPr>
                <w:sz w:val="20"/>
              </w:rPr>
              <w:t>{"number": "</w:t>
            </w:r>
            <w:r w:rsidR="0071116A">
              <w:rPr>
                <w:sz w:val="20"/>
              </w:rPr>
              <w:t>1234</w:t>
            </w:r>
            <w:r w:rsidRPr="009F1AD2">
              <w:rPr>
                <w:sz w:val="20"/>
              </w:rPr>
              <w:t>"}</w:t>
            </w:r>
          </w:p>
        </w:tc>
      </w:tr>
      <w:tr w:rsidR="00F9560D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9560D" w:rsidRPr="00CE57EA" w:rsidRDefault="00F9560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lastRenderedPageBreak/>
              <w:t>Response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F9560D" w:rsidRPr="00CE57EA" w:rsidRDefault="00F9560D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>{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"Id": 15,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"UserId": "12d10b41-fdd4-4d61-8ad5-980af83263d8",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"Username": "dodo@minkov.it",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"GameId": 6,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"Number": "1234",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"DateMade": "2014-09-23T06:52:47.038633+03:00",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"CowsCount": 2,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"BullsCount": 0</w:t>
            </w:r>
          </w:p>
          <w:p w:rsidR="00F9560D" w:rsidRPr="00FF43B4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>}</w:t>
            </w:r>
          </w:p>
        </w:tc>
      </w:tr>
    </w:tbl>
    <w:p w:rsidR="00C94939" w:rsidRDefault="00C94939" w:rsidP="00C94939">
      <w:pPr>
        <w:pStyle w:val="Heading2"/>
      </w:pPr>
      <w:r>
        <w:t>Score services</w:t>
      </w:r>
    </w:p>
    <w:p w:rsidR="005A43CD" w:rsidRDefault="00E93B3B" w:rsidP="00E93B3B">
      <w:pPr>
        <w:pStyle w:val="Heading3"/>
      </w:pPr>
      <w:r>
        <w:t>Get high score</w:t>
      </w:r>
    </w:p>
    <w:p w:rsidR="00E93B3B" w:rsidRDefault="00E93B3B" w:rsidP="00E93B3B">
      <w:r>
        <w:t>Publicly available</w:t>
      </w:r>
      <w:r w:rsidR="004050D6">
        <w:t xml:space="preserve"> – does not require authentication</w:t>
      </w:r>
    </w:p>
    <w:p w:rsidR="004050D6" w:rsidRDefault="004050D6" w:rsidP="00E93B3B">
      <w:r>
        <w:t xml:space="preserve">Returns the high score board </w:t>
      </w:r>
      <w:r w:rsidR="00E153A5">
        <w:t>for the Bulls and Cows games</w:t>
      </w:r>
      <w:r w:rsidR="00B8083E">
        <w:t>, the results are sorted by rank, then by username</w:t>
      </w:r>
    </w:p>
    <w:p w:rsidR="00543801" w:rsidRDefault="00543801" w:rsidP="00E93B3B">
      <w:r>
        <w:t xml:space="preserve">The high score board contains </w:t>
      </w:r>
      <w:r w:rsidR="00182D88">
        <w:t xml:space="preserve">the top 10 </w:t>
      </w:r>
      <w:r w:rsidR="00CF7C53">
        <w:t>users with greatest</w:t>
      </w:r>
      <w:r>
        <w:t xml:space="preserve"> </w:t>
      </w:r>
      <w:r w:rsidR="00836541">
        <w:t>ranks.</w:t>
      </w:r>
    </w:p>
    <w:p w:rsidR="001C3B00" w:rsidRDefault="00677206" w:rsidP="00E93B3B">
      <w:r>
        <w:t>A user</w:t>
      </w:r>
      <w:r w:rsidR="001C3B00">
        <w:t xml:space="preserve"> rank is calculated by the formula:</w:t>
      </w:r>
    </w:p>
    <w:p w:rsidR="00CE0AE2" w:rsidRPr="00CE0AE2" w:rsidRDefault="001C3B00" w:rsidP="00E93B3B">
      <w:pPr>
        <w:rPr>
          <w:rFonts w:ascii="Consolas" w:hAnsi="Consolas" w:cs="Consolas"/>
          <w:b/>
        </w:rPr>
      </w:pPr>
      <w:r w:rsidRPr="00CE0AE2">
        <w:rPr>
          <w:rFonts w:ascii="Consolas" w:hAnsi="Consolas" w:cs="Consolas"/>
          <w:b/>
        </w:rPr>
        <w:t>USER_RANK = 100 * USER_</w:t>
      </w:r>
      <w:r w:rsidR="00FF6FCC" w:rsidRPr="00CE0AE2">
        <w:rPr>
          <w:rFonts w:ascii="Consolas" w:hAnsi="Consolas" w:cs="Consolas"/>
          <w:b/>
        </w:rPr>
        <w:t>WINS</w:t>
      </w:r>
      <w:r w:rsidRPr="00CE0AE2">
        <w:rPr>
          <w:rFonts w:ascii="Consolas" w:hAnsi="Consolas" w:cs="Consolas"/>
          <w:b/>
        </w:rPr>
        <w:t>_</w:t>
      </w:r>
      <w:r w:rsidR="008E0FDF" w:rsidRPr="00CE0AE2">
        <w:rPr>
          <w:rFonts w:ascii="Consolas" w:hAnsi="Consolas" w:cs="Consolas"/>
          <w:b/>
        </w:rPr>
        <w:t>COUNT</w:t>
      </w:r>
      <w:r w:rsidRPr="00CE0AE2">
        <w:rPr>
          <w:rFonts w:ascii="Consolas" w:hAnsi="Consolas" w:cs="Consolas"/>
          <w:b/>
        </w:rPr>
        <w:t xml:space="preserve"> + 15 * USER_LOSSES_COUNT</w:t>
      </w:r>
      <w:r w:rsidR="00FB0E7B" w:rsidRPr="00C426B0">
        <w:t xml:space="preserve"> </w:t>
      </w:r>
      <w:r w:rsidR="00FB0E7B">
        <w:t>(</w:t>
      </w:r>
      <w:r w:rsidR="00CE0AE2">
        <w:t xml:space="preserve">i.e. if a user has </w:t>
      </w:r>
      <w:r w:rsidR="00CE0AE2" w:rsidRPr="006E6B74">
        <w:rPr>
          <w:b/>
        </w:rPr>
        <w:t>3 wins</w:t>
      </w:r>
      <w:r w:rsidR="00CE0AE2">
        <w:t xml:space="preserve"> and </w:t>
      </w:r>
      <w:r w:rsidR="00CE0AE2" w:rsidRPr="006E6B74">
        <w:rPr>
          <w:b/>
        </w:rPr>
        <w:t>1 loss</w:t>
      </w:r>
      <w:r w:rsidR="00CE0AE2">
        <w:t xml:space="preserve">, their rank is </w:t>
      </w:r>
      <w:r w:rsidR="00CE0AE2" w:rsidRPr="00C544D1">
        <w:rPr>
          <w:b/>
        </w:rPr>
        <w:t>100 * 3 + 15 * 1 = 315</w:t>
      </w:r>
      <w:r w:rsidR="00FB0E7B">
        <w:rPr>
          <w:b/>
        </w:rPr>
        <w:t>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8674B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674B" w:rsidRPr="00CE57EA" w:rsidRDefault="0048674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48674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48674B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BC1E0B" w:rsidP="0048674B">
            <w:hyperlink r:id="rId16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DB2FDB">
                <w:rPr>
                  <w:rStyle w:val="Hyperlink"/>
                  <w:b/>
                </w:rPr>
                <w:t>api/scores</w:t>
              </w:r>
            </w:hyperlink>
            <w:r w:rsidR="00EE056B">
              <w:t xml:space="preserve"> </w:t>
            </w:r>
          </w:p>
        </w:tc>
      </w:tr>
      <w:tr w:rsidR="0048674B" w:rsidTr="0048674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74B" w:rsidRPr="0048674B" w:rsidRDefault="0048674B" w:rsidP="0048674B">
            <w:pPr>
              <w:spacing w:before="0" w:after="0"/>
              <w:jc w:val="left"/>
              <w:rPr>
                <w:sz w:val="20"/>
              </w:rPr>
            </w:pPr>
            <w:r w:rsidRPr="0048674B">
              <w:rPr>
                <w:sz w:val="20"/>
              </w:rPr>
              <w:t xml:space="preserve">Content-Type: </w:t>
            </w:r>
            <w:r w:rsidRPr="00275223">
              <w:rPr>
                <w:i/>
                <w:sz w:val="20"/>
              </w:rPr>
              <w:t>application/json</w:t>
            </w:r>
          </w:p>
        </w:tc>
      </w:tr>
      <w:tr w:rsidR="0048674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74B" w:rsidRPr="0048674B" w:rsidRDefault="0048674B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48674B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8674B" w:rsidRPr="00CE57EA" w:rsidRDefault="0048674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48674B" w:rsidTr="00BC1E0B">
        <w:tc>
          <w:tcPr>
            <w:tcW w:w="1776" w:type="dxa"/>
            <w:tcBorders>
              <w:top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48674B" w:rsidRPr="00CE57EA" w:rsidRDefault="0048674B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6717F6" w:rsidRPr="006717F6" w:rsidRDefault="006717F6" w:rsidP="006717F6">
            <w:pPr>
              <w:spacing w:before="0" w:after="0"/>
              <w:jc w:val="left"/>
              <w:rPr>
                <w:sz w:val="20"/>
              </w:rPr>
            </w:pPr>
            <w:r w:rsidRPr="006717F6">
              <w:rPr>
                <w:sz w:val="20"/>
              </w:rPr>
              <w:t>[</w:t>
            </w:r>
            <w:r w:rsidR="005C5B34">
              <w:rPr>
                <w:sz w:val="20"/>
              </w:rPr>
              <w:t xml:space="preserve"> </w:t>
            </w:r>
            <w:r w:rsidRPr="006717F6">
              <w:rPr>
                <w:sz w:val="20"/>
              </w:rPr>
              <w:t>{</w:t>
            </w:r>
            <w:r w:rsidR="005C5B34">
              <w:rPr>
                <w:sz w:val="20"/>
              </w:rPr>
              <w:t xml:space="preserve"> </w:t>
            </w:r>
            <w:r w:rsidRPr="006717F6">
              <w:rPr>
                <w:sz w:val="20"/>
              </w:rPr>
              <w:t>"Username": "doncho@minkov.it",</w:t>
            </w:r>
          </w:p>
          <w:p w:rsidR="006717F6" w:rsidRPr="006717F6" w:rsidRDefault="006717F6" w:rsidP="006717F6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"Rank": 315</w:t>
            </w:r>
            <w:r w:rsidR="005C5B34">
              <w:rPr>
                <w:sz w:val="20"/>
              </w:rPr>
              <w:t xml:space="preserve"> </w:t>
            </w:r>
            <w:r w:rsidRPr="006717F6">
              <w:rPr>
                <w:sz w:val="20"/>
              </w:rPr>
              <w:t>},</w:t>
            </w:r>
          </w:p>
          <w:p w:rsidR="005C5B34" w:rsidRDefault="005C5B34" w:rsidP="006717F6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6717F6" w:rsidRPr="006717F6">
              <w:rPr>
                <w:sz w:val="20"/>
              </w:rPr>
              <w:t>{</w:t>
            </w:r>
            <w:r>
              <w:rPr>
                <w:sz w:val="20"/>
              </w:rPr>
              <w:t xml:space="preserve"> </w:t>
            </w:r>
            <w:r w:rsidR="006717F6" w:rsidRPr="006717F6">
              <w:rPr>
                <w:sz w:val="20"/>
              </w:rPr>
              <w:t xml:space="preserve"> "Username": "doncho@minkov.com",</w:t>
            </w:r>
          </w:p>
          <w:p w:rsidR="006717F6" w:rsidRPr="006717F6" w:rsidRDefault="005C5B34" w:rsidP="005C5B34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6717F6" w:rsidRPr="006717F6">
              <w:rPr>
                <w:sz w:val="20"/>
              </w:rPr>
              <w:t xml:space="preserve">"Rank": </w:t>
            </w:r>
            <w:r w:rsidR="006717F6">
              <w:rPr>
                <w:sz w:val="20"/>
              </w:rPr>
              <w:t>115</w:t>
            </w:r>
            <w:r>
              <w:rPr>
                <w:sz w:val="20"/>
              </w:rPr>
              <w:t xml:space="preserve"> </w:t>
            </w:r>
            <w:r w:rsidR="006717F6" w:rsidRPr="006717F6">
              <w:rPr>
                <w:sz w:val="20"/>
              </w:rPr>
              <w:t>},</w:t>
            </w:r>
          </w:p>
          <w:p w:rsidR="0048674B" w:rsidRPr="00FF43B4" w:rsidRDefault="006717F6" w:rsidP="005C5B34">
            <w:pPr>
              <w:spacing w:before="0" w:after="0"/>
              <w:jc w:val="left"/>
              <w:rPr>
                <w:sz w:val="20"/>
              </w:rPr>
            </w:pPr>
            <w:r w:rsidRPr="006717F6">
              <w:rPr>
                <w:sz w:val="20"/>
              </w:rPr>
              <w:t xml:space="preserve">  {</w:t>
            </w:r>
            <w:r w:rsidR="005C5B34">
              <w:rPr>
                <w:sz w:val="20"/>
              </w:rPr>
              <w:t xml:space="preserve"> </w:t>
            </w:r>
            <w:r w:rsidRPr="006717F6">
              <w:rPr>
                <w:sz w:val="20"/>
              </w:rPr>
              <w:t xml:space="preserve"> "Username": "dodo@minkov.it",</w:t>
            </w:r>
            <w:r w:rsidR="005C5B34">
              <w:rPr>
                <w:sz w:val="20"/>
              </w:rPr>
              <w:t xml:space="preserve"> </w:t>
            </w:r>
            <w:r w:rsidR="005C5B34">
              <w:rPr>
                <w:sz w:val="20"/>
              </w:rPr>
              <w:br/>
              <w:t xml:space="preserve">   </w:t>
            </w:r>
            <w:r w:rsidRPr="006717F6">
              <w:rPr>
                <w:sz w:val="20"/>
              </w:rPr>
              <w:t xml:space="preserve">   "Rank": </w:t>
            </w:r>
            <w:r>
              <w:rPr>
                <w:sz w:val="20"/>
              </w:rPr>
              <w:t>30</w:t>
            </w:r>
            <w:r w:rsidRPr="006717F6">
              <w:rPr>
                <w:sz w:val="20"/>
              </w:rPr>
              <w:t xml:space="preserve"> }</w:t>
            </w:r>
            <w:r w:rsidR="005C5B34">
              <w:rPr>
                <w:sz w:val="20"/>
              </w:rPr>
              <w:t xml:space="preserve"> ]</w:t>
            </w:r>
          </w:p>
        </w:tc>
      </w:tr>
    </w:tbl>
    <w:p w:rsidR="00C94939" w:rsidRDefault="00C94939" w:rsidP="00C94939">
      <w:pPr>
        <w:pStyle w:val="Heading2"/>
      </w:pPr>
      <w:r>
        <w:t>Notifications services</w:t>
      </w:r>
    </w:p>
    <w:p w:rsidR="009404C7" w:rsidRDefault="00AD0303" w:rsidP="009404C7">
      <w:pPr>
        <w:pStyle w:val="Heading3"/>
      </w:pPr>
      <w:r>
        <w:t>Get n</w:t>
      </w:r>
      <w:r w:rsidR="009404C7">
        <w:t xml:space="preserve">otifications </w:t>
      </w:r>
      <w:r w:rsidR="00CF1285">
        <w:t>page</w:t>
      </w:r>
    </w:p>
    <w:p w:rsidR="00F13A71" w:rsidRDefault="00074858" w:rsidP="00AD0303">
      <w:r>
        <w:t>Requires an authentication</w:t>
      </w:r>
      <w:r w:rsidR="00165158">
        <w:t xml:space="preserve"> </w:t>
      </w:r>
    </w:p>
    <w:p w:rsidR="007E06D4" w:rsidRDefault="00165158" w:rsidP="00AD0303">
      <w:r>
        <w:t xml:space="preserve">Returns </w:t>
      </w:r>
      <w:r w:rsidR="002C23A7">
        <w:t>the</w:t>
      </w:r>
      <w:r w:rsidR="0055419D">
        <w:t xml:space="preserve"> notifications</w:t>
      </w:r>
      <w:r w:rsidR="009B270C">
        <w:t xml:space="preserve"> for the authenticated user</w:t>
      </w:r>
    </w:p>
    <w:p w:rsidR="007456F8" w:rsidRDefault="007E06D4" w:rsidP="00AD0303">
      <w:r>
        <w:t xml:space="preserve">The notifications are sorted by </w:t>
      </w:r>
      <w:r w:rsidR="00096C84">
        <w:t>date, and only the most recent are returned</w:t>
      </w:r>
    </w:p>
    <w:p w:rsidR="007456F8" w:rsidRPr="00AD0303" w:rsidRDefault="00B77B52" w:rsidP="00AD0303">
      <w:r>
        <w:lastRenderedPageBreak/>
        <w:t xml:space="preserve">The </w:t>
      </w:r>
      <w:r w:rsidRPr="00F01E86">
        <w:rPr>
          <w:i/>
        </w:rPr>
        <w:t>?page</w:t>
      </w:r>
      <w:r>
        <w:t xml:space="preserve"> parameter is optional. If it is present, return the </w:t>
      </w:r>
      <w:r w:rsidR="002534C5">
        <w:t>notifications</w:t>
      </w:r>
      <w:r>
        <w:t xml:space="preserve"> at the given page.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140C5C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0C5C" w:rsidRPr="00CE57EA" w:rsidRDefault="00140C5C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BC1E0B" w:rsidP="0002708C">
            <w:hyperlink r:id="rId17" w:history="1">
              <w:r w:rsidR="004F1B3B" w:rsidRPr="000C2007">
                <w:rPr>
                  <w:rStyle w:val="Hyperlink"/>
                </w:rPr>
                <w:t>http://localhost:XXXXX/</w:t>
              </w:r>
              <w:r w:rsidR="004F1B3B" w:rsidRPr="004F1B3B">
                <w:rPr>
                  <w:rStyle w:val="Hyperlink"/>
                  <w:b/>
                </w:rPr>
                <w:t>api/notifications?page=0</w:t>
              </w:r>
            </w:hyperlink>
            <w:r w:rsidR="004F1B3B">
              <w:t xml:space="preserve"> 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7F7043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9E1F5E">
              <w:rPr>
                <w:i/>
                <w:sz w:val="20"/>
              </w:rPr>
              <w:t>application/json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9E1F5E">
              <w:rPr>
                <w:i/>
                <w:sz w:val="20"/>
              </w:rPr>
              <w:t>Bearer ACCESS_TOKEN (received after login)</w:t>
            </w:r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C5C" w:rsidRPr="0048674B" w:rsidRDefault="00140C5C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140C5C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40C5C" w:rsidRPr="00CE57EA" w:rsidRDefault="00140C5C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140C5C" w:rsidRPr="00CE57EA" w:rsidRDefault="00140C5C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>[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19,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\"The Empire strikes back!\"",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"DateCreated": "2014-09-23T06:52:47.057",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"YourTurn",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</w:t>
            </w:r>
            <w:r w:rsidR="00E76BBB">
              <w:rPr>
                <w:sz w:val="20"/>
              </w:rPr>
              <w:t>Unre</w:t>
            </w:r>
            <w:r w:rsidRPr="00D45C14">
              <w:rPr>
                <w:sz w:val="20"/>
              </w:rPr>
              <w:t>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"GameId": 6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18,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"DateCreated": "2014-09-23T06:51:45.327",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r w:rsidR="00D17436">
              <w:rPr>
                <w:sz w:val="20"/>
              </w:rPr>
              <w:t>YourTurn</w:t>
            </w:r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</w:t>
            </w:r>
            <w:r w:rsidR="00E549A4">
              <w:rPr>
                <w:sz w:val="20"/>
              </w:rPr>
              <w:t>Un</w:t>
            </w:r>
            <w:r w:rsidR="008F3503">
              <w:rPr>
                <w:sz w:val="20"/>
              </w:rPr>
              <w:t>r</w:t>
            </w:r>
            <w:r w:rsidRPr="00D45C14">
              <w:rPr>
                <w:sz w:val="20"/>
              </w:rPr>
              <w:t>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"GameId": 2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17,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</w:t>
            </w:r>
            <w:r w:rsidR="00B90817">
              <w:rPr>
                <w:sz w:val="20"/>
              </w:rPr>
              <w:t xml:space="preserve">You beat </w:t>
            </w:r>
            <w:r w:rsidR="006D2220">
              <w:rPr>
                <w:sz w:val="20"/>
              </w:rPr>
              <w:t>darth</w:t>
            </w:r>
            <w:r w:rsidR="00F24FC7">
              <w:rPr>
                <w:sz w:val="20"/>
              </w:rPr>
              <w:t>@vader.</w:t>
            </w:r>
            <w:r w:rsidR="00114F7E">
              <w:rPr>
                <w:sz w:val="20"/>
              </w:rPr>
              <w:t>s</w:t>
            </w:r>
            <w:r w:rsidR="00F24FC7">
              <w:rPr>
                <w:sz w:val="20"/>
              </w:rPr>
              <w:t>it</w:t>
            </w:r>
            <w:r w:rsidR="00303721">
              <w:rPr>
                <w:sz w:val="20"/>
              </w:rPr>
              <w:t>h</w:t>
            </w:r>
            <w:r w:rsidR="006D2220">
              <w:rPr>
                <w:sz w:val="20"/>
              </w:rPr>
              <w:t xml:space="preserve"> in game </w:t>
            </w:r>
            <w:r w:rsidR="00634D82">
              <w:rPr>
                <w:sz w:val="20"/>
              </w:rPr>
              <w:t>\"</w:t>
            </w:r>
            <w:r w:rsidR="000403EE">
              <w:rPr>
                <w:sz w:val="20"/>
              </w:rPr>
              <w:t>New hope</w:t>
            </w:r>
            <w:r w:rsidR="00634D82">
              <w:rPr>
                <w:sz w:val="20"/>
              </w:rPr>
              <w:t>\"</w:t>
            </w:r>
            <w:r w:rsidR="00F964CD">
              <w:rPr>
                <w:sz w:val="20"/>
              </w:rPr>
              <w:t>"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"DateCreated": "2014-09-22T14:48:31.123",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r w:rsidR="002334AA">
              <w:rPr>
                <w:sz w:val="20"/>
              </w:rPr>
              <w:t>GameWon</w:t>
            </w:r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</w:t>
            </w:r>
            <w:r w:rsidR="008E37AA">
              <w:rPr>
                <w:sz w:val="20"/>
              </w:rPr>
              <w:t>Unr</w:t>
            </w:r>
            <w:r w:rsidRPr="00D45C14">
              <w:rPr>
                <w:sz w:val="20"/>
              </w:rPr>
              <w:t>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"GameId": 1</w:t>
            </w:r>
            <w:r w:rsidR="003B1759">
              <w:rPr>
                <w:sz w:val="20"/>
              </w:rPr>
              <w:t>11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15,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</w:t>
            </w:r>
            <w:r w:rsidR="00A37CAA">
              <w:rPr>
                <w:sz w:val="20"/>
              </w:rPr>
              <w:t>"</w:t>
            </w:r>
            <w:r w:rsidR="006D5E57" w:rsidRPr="006D5E57">
              <w:rPr>
                <w:sz w:val="20"/>
              </w:rPr>
              <w:t>darth@vader.sit</w:t>
            </w:r>
            <w:r w:rsidR="00C42B1C">
              <w:rPr>
                <w:sz w:val="20"/>
              </w:rPr>
              <w:t>h</w:t>
            </w:r>
            <w:r w:rsidR="006D5E57" w:rsidRPr="006D5E57">
              <w:rPr>
                <w:sz w:val="20"/>
              </w:rPr>
              <w:t xml:space="preserve"> beat you </w:t>
            </w:r>
            <w:r w:rsidR="006D5E57">
              <w:rPr>
                <w:sz w:val="20"/>
              </w:rPr>
              <w:t>in game \"The Empire strikes back</w:t>
            </w:r>
            <w:r w:rsidR="00B773BF">
              <w:rPr>
                <w:sz w:val="20"/>
              </w:rPr>
              <w:t>\"</w:t>
            </w:r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"DateCreated": "2014-09-22T14:48:24.01",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r w:rsidR="006416AE">
              <w:rPr>
                <w:sz w:val="20"/>
              </w:rPr>
              <w:t>Game</w:t>
            </w:r>
            <w:r w:rsidR="00501284">
              <w:rPr>
                <w:sz w:val="20"/>
              </w:rPr>
              <w:t>Lost</w:t>
            </w:r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</w:t>
            </w:r>
            <w:r w:rsidR="00A27BAC">
              <w:rPr>
                <w:sz w:val="20"/>
              </w:rPr>
              <w:t>Unread</w:t>
            </w:r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"GameId": 1</w:t>
            </w:r>
            <w:r w:rsidR="00AD2950">
              <w:rPr>
                <w:sz w:val="20"/>
              </w:rPr>
              <w:t>1</w:t>
            </w:r>
            <w:r w:rsidR="00772ADB">
              <w:rPr>
                <w:sz w:val="20"/>
              </w:rPr>
              <w:t>2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13,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"DateCreated": "2014-09-22T14:48:14.757",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"YourTurn",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lastRenderedPageBreak/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"GameId": 1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11,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"DateCreated": "2014-09-22T14:47:52.153",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"YourTurn",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"GameId": 4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9,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"DateCreated": "2014-09-22T14:47:48.323",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"YourTurn",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"GameId": 4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7,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"dodo@minkov.it joined your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"DateCreated": "2014-09-22T12:32:46.297",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"GameJoined",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"GameId": 4</w:t>
            </w:r>
          </w:p>
          <w:p w:rsidR="00D45C14" w:rsidRPr="00D45C14" w:rsidRDefault="00D45C14" w:rsidP="005E0FE5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4,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"DateCreated": "2014-09-22T12:32:29.713",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"YourTurn",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"GameId": 1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</w:t>
            </w:r>
          </w:p>
          <w:p w:rsidR="00140C5C" w:rsidRPr="00FF43B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>]</w:t>
            </w:r>
          </w:p>
        </w:tc>
      </w:tr>
    </w:tbl>
    <w:p w:rsidR="00CF1285" w:rsidRDefault="00CF1285" w:rsidP="00CF1285">
      <w:pPr>
        <w:pStyle w:val="Heading3"/>
      </w:pPr>
      <w:r>
        <w:lastRenderedPageBreak/>
        <w:t>Get next notification</w:t>
      </w:r>
    </w:p>
    <w:p w:rsidR="00CF1285" w:rsidRDefault="00CF1285" w:rsidP="00CF1285">
      <w:r>
        <w:t xml:space="preserve">Returns the </w:t>
      </w:r>
      <w:r w:rsidRPr="005E0FE5">
        <w:rPr>
          <w:b/>
        </w:rPr>
        <w:t>oldest unread notification</w:t>
      </w:r>
    </w:p>
    <w:p w:rsidR="007F7043" w:rsidRDefault="007F7043" w:rsidP="00CF1285">
      <w:r>
        <w:t>If no unread notifications, return empty response body and status code 304 (Not modified)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7F7043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7043" w:rsidRPr="00CE57EA" w:rsidRDefault="007F7043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BC1E0B" w:rsidP="007F7043">
            <w:hyperlink r:id="rId18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5C3E58">
                <w:rPr>
                  <w:rStyle w:val="Hyperlink"/>
                  <w:b/>
                </w:rPr>
                <w:t>api/notifications/next</w:t>
              </w:r>
            </w:hyperlink>
            <w:r w:rsidR="00EE056B">
              <w:t xml:space="preserve"> 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7F7043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EF473D">
              <w:rPr>
                <w:i/>
                <w:sz w:val="20"/>
              </w:rPr>
              <w:t>application/json</w:t>
            </w:r>
          </w:p>
          <w:p w:rsidR="007F7043" w:rsidRPr="00CE57EA" w:rsidRDefault="007F7043" w:rsidP="007F7043">
            <w:pPr>
              <w:spacing w:before="0" w:after="0"/>
              <w:jc w:val="left"/>
            </w:pPr>
            <w:r w:rsidRPr="007F7043">
              <w:rPr>
                <w:sz w:val="20"/>
              </w:rPr>
              <w:t xml:space="preserve">Authorization: </w:t>
            </w:r>
            <w:r w:rsidRPr="00EA2967">
              <w:rPr>
                <w:i/>
                <w:sz w:val="20"/>
              </w:rPr>
              <w:t>Bearer ACCESS_TOKEN (received after login)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7043" w:rsidRPr="0048674B" w:rsidRDefault="005E0FE5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</w:t>
            </w:r>
            <w:r w:rsidR="007F7043" w:rsidRPr="0048674B">
              <w:rPr>
                <w:i/>
                <w:sz w:val="20"/>
              </w:rPr>
              <w:t>mpty</w:t>
            </w:r>
          </w:p>
        </w:tc>
      </w:tr>
      <w:tr w:rsidR="007F7043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F7043" w:rsidRPr="00CE57EA" w:rsidRDefault="007F7043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lastRenderedPageBreak/>
              <w:t>Response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7F7043" w:rsidRPr="00CE57EA" w:rsidRDefault="007F7043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>{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"Id": 1,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"Message": "dodo@minkov.it joined your game \"New game by doncho@minkov.it\"",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"DateCreated": "2014-09-22T12:27:44.77",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"Type": "GameJoined",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"State": "</w:t>
            </w:r>
            <w:r>
              <w:rPr>
                <w:sz w:val="20"/>
              </w:rPr>
              <w:t>Unr</w:t>
            </w:r>
            <w:r w:rsidRPr="007F7043">
              <w:rPr>
                <w:sz w:val="20"/>
              </w:rPr>
              <w:t>ead",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"GameId": 3</w:t>
            </w:r>
          </w:p>
          <w:p w:rsidR="007F7043" w:rsidRPr="00FF43B4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>}</w:t>
            </w:r>
          </w:p>
        </w:tc>
      </w:tr>
    </w:tbl>
    <w:p w:rsidR="007832DB" w:rsidRDefault="00C94939" w:rsidP="00C94939">
      <w:pPr>
        <w:pStyle w:val="Heading2"/>
      </w:pPr>
      <w:r>
        <w:t>User services</w:t>
      </w:r>
    </w:p>
    <w:p w:rsidR="00C94939" w:rsidRDefault="00C94939" w:rsidP="00E93B3B">
      <w:pPr>
        <w:rPr>
          <w:b/>
          <w:u w:val="single"/>
        </w:rPr>
      </w:pPr>
      <w:r w:rsidRPr="00C94939">
        <w:rPr>
          <w:b/>
          <w:u w:val="single"/>
        </w:rPr>
        <w:t>Implemented with WCF</w:t>
      </w:r>
    </w:p>
    <w:p w:rsidR="001D5B61" w:rsidRDefault="001D5B61" w:rsidP="00C94939">
      <w:pPr>
        <w:pStyle w:val="Heading3"/>
      </w:pPr>
      <w:r>
        <w:t>Get users</w:t>
      </w:r>
    </w:p>
    <w:p w:rsidR="0064627F" w:rsidRPr="0064627F" w:rsidRDefault="00CF044B" w:rsidP="0064627F">
      <w:r>
        <w:t>Does not require authentication</w:t>
      </w:r>
    </w:p>
    <w:p w:rsidR="001D5B61" w:rsidRDefault="001D5B61" w:rsidP="001D5B61">
      <w:r>
        <w:t xml:space="preserve">Returns a collection containing the registered users, </w:t>
      </w:r>
      <w:r w:rsidR="002165DB">
        <w:t>sorted</w:t>
      </w:r>
      <w:bookmarkStart w:id="0" w:name="_GoBack"/>
      <w:bookmarkEnd w:id="0"/>
      <w:r>
        <w:t xml:space="preserve"> by username, in pages</w:t>
      </w:r>
      <w:r w:rsidR="004243BB">
        <w:t xml:space="preserve"> of 10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243BB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43BB" w:rsidRPr="00CE57EA" w:rsidRDefault="004243B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BC1E0B" w:rsidP="004243BB">
            <w:hyperlink r:id="rId19" w:history="1">
              <w:r w:rsidR="00EE056B" w:rsidRPr="000C2007">
                <w:rPr>
                  <w:rStyle w:val="Hyperlink"/>
                </w:rPr>
                <w:t>http://localhost:YYYYY/</w:t>
              </w:r>
              <w:r w:rsidR="00EE056B" w:rsidRPr="00976AF2">
                <w:rPr>
                  <w:rStyle w:val="Hyperlink"/>
                  <w:b/>
                </w:rPr>
                <w:t>services/users.svc?page=0</w:t>
              </w:r>
            </w:hyperlink>
            <w:r w:rsidR="00EE056B">
              <w:t xml:space="preserve"> 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BB" w:rsidRPr="00CE57EA" w:rsidRDefault="004243BB" w:rsidP="00BC1E0B">
            <w:pPr>
              <w:spacing w:before="0" w:after="0"/>
              <w:jc w:val="left"/>
            </w:pPr>
            <w:r w:rsidRPr="007F7043">
              <w:rPr>
                <w:sz w:val="20"/>
              </w:rPr>
              <w:t xml:space="preserve">Content-Type: </w:t>
            </w:r>
            <w:r w:rsidRPr="007F20CB">
              <w:rPr>
                <w:i/>
                <w:sz w:val="20"/>
              </w:rPr>
              <w:t>application/json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BB" w:rsidRPr="0048674B" w:rsidRDefault="004243BB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4243BB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243BB" w:rsidRPr="00CE57EA" w:rsidRDefault="004243B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>[</w:t>
            </w:r>
            <w:r w:rsidR="00501F4C">
              <w:rPr>
                <w:sz w:val="20"/>
              </w:rPr>
              <w:t xml:space="preserve"> </w:t>
            </w:r>
            <w:r w:rsidRPr="003259F7">
              <w:rPr>
                <w:sz w:val="20"/>
              </w:rPr>
              <w:t>{</w:t>
            </w:r>
            <w:r w:rsidR="00501F4C">
              <w:rPr>
                <w:sz w:val="20"/>
              </w:rPr>
              <w:t xml:space="preserve"> </w:t>
            </w:r>
            <w:r w:rsidRPr="003259F7">
              <w:rPr>
                <w:sz w:val="20"/>
              </w:rPr>
              <w:t>"Id": "12d10b41-fdd4-4d61-8ad5-980af83263d8",</w:t>
            </w:r>
          </w:p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 xml:space="preserve">     "Username": "</w:t>
            </w:r>
            <w:r w:rsidR="00027C11">
              <w:rPr>
                <w:sz w:val="20"/>
              </w:rPr>
              <w:t>doncho</w:t>
            </w:r>
            <w:r w:rsidRPr="003259F7">
              <w:rPr>
                <w:sz w:val="20"/>
              </w:rPr>
              <w:t>@minkov.it"</w:t>
            </w:r>
            <w:r w:rsidR="00501F4C">
              <w:rPr>
                <w:sz w:val="20"/>
              </w:rPr>
              <w:t xml:space="preserve"> </w:t>
            </w:r>
            <w:r w:rsidRPr="003259F7">
              <w:rPr>
                <w:sz w:val="20"/>
              </w:rPr>
              <w:t>},</w:t>
            </w:r>
          </w:p>
          <w:p w:rsidR="003259F7" w:rsidRPr="003259F7" w:rsidRDefault="00501F4C" w:rsidP="003259F7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259F7" w:rsidRPr="003259F7">
              <w:rPr>
                <w:sz w:val="20"/>
              </w:rPr>
              <w:t xml:space="preserve"> {</w:t>
            </w:r>
            <w:r>
              <w:rPr>
                <w:sz w:val="20"/>
              </w:rPr>
              <w:t xml:space="preserve"> </w:t>
            </w:r>
            <w:r w:rsidR="003259F7" w:rsidRPr="003259F7">
              <w:rPr>
                <w:sz w:val="20"/>
              </w:rPr>
              <w:t>"Id": "2d3d901e-2f6b-49b3-9224-1cd30840846a",</w:t>
            </w:r>
          </w:p>
          <w:p w:rsidR="003259F7" w:rsidRPr="003259F7" w:rsidRDefault="00501F4C" w:rsidP="003259F7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259F7" w:rsidRPr="003259F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="003259F7" w:rsidRPr="003259F7">
              <w:rPr>
                <w:sz w:val="20"/>
              </w:rPr>
              <w:t xml:space="preserve">  "Username": </w:t>
            </w:r>
            <w:r>
              <w:rPr>
                <w:sz w:val="20"/>
              </w:rPr>
              <w:t>"</w:t>
            </w:r>
            <w:r w:rsidR="00C23683">
              <w:rPr>
                <w:sz w:val="20"/>
              </w:rPr>
              <w:t>darth</w:t>
            </w:r>
            <w:r w:rsidRPr="00501F4C">
              <w:rPr>
                <w:sz w:val="20"/>
              </w:rPr>
              <w:t>@</w:t>
            </w:r>
            <w:r w:rsidR="00C23683">
              <w:rPr>
                <w:sz w:val="20"/>
              </w:rPr>
              <w:t>vader</w:t>
            </w:r>
            <w:r w:rsidRPr="00501F4C">
              <w:rPr>
                <w:sz w:val="20"/>
              </w:rPr>
              <w:t>.</w:t>
            </w:r>
            <w:r w:rsidR="00C23683">
              <w:rPr>
                <w:sz w:val="20"/>
              </w:rPr>
              <w:t>sit</w:t>
            </w:r>
            <w:r w:rsidR="00D61FBB">
              <w:rPr>
                <w:sz w:val="20"/>
              </w:rPr>
              <w:t>h</w:t>
            </w:r>
            <w:r>
              <w:rPr>
                <w:sz w:val="20"/>
              </w:rPr>
              <w:t xml:space="preserve">" </w:t>
            </w:r>
            <w:r w:rsidR="003259F7" w:rsidRPr="003259F7">
              <w:rPr>
                <w:sz w:val="20"/>
              </w:rPr>
              <w:t>},</w:t>
            </w:r>
          </w:p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 xml:space="preserve">  {</w:t>
            </w:r>
            <w:r w:rsidR="00501F4C">
              <w:rPr>
                <w:sz w:val="20"/>
              </w:rPr>
              <w:t xml:space="preserve"> </w:t>
            </w:r>
            <w:r w:rsidRPr="003259F7">
              <w:rPr>
                <w:sz w:val="20"/>
              </w:rPr>
              <w:t>"Id": "7e1aaf37-d7c3-42e3-8781-e49bce747206",</w:t>
            </w:r>
          </w:p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 xml:space="preserve">    "Username": "</w:t>
            </w:r>
            <w:r w:rsidR="00550356">
              <w:rPr>
                <w:sz w:val="20"/>
              </w:rPr>
              <w:t>luke@skywalker.</w:t>
            </w:r>
            <w:r w:rsidR="001E7A17">
              <w:rPr>
                <w:sz w:val="20"/>
              </w:rPr>
              <w:t>jedi</w:t>
            </w:r>
            <w:r w:rsidRPr="003259F7">
              <w:rPr>
                <w:sz w:val="20"/>
              </w:rPr>
              <w:t>" }</w:t>
            </w:r>
          </w:p>
          <w:p w:rsidR="004243BB" w:rsidRPr="00FF43B4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>]</w:t>
            </w:r>
          </w:p>
        </w:tc>
      </w:tr>
    </w:tbl>
    <w:p w:rsidR="00C94939" w:rsidRDefault="00C94939" w:rsidP="00C94939">
      <w:pPr>
        <w:pStyle w:val="Heading3"/>
      </w:pPr>
      <w:r w:rsidRPr="00C94939">
        <w:t>Get user details</w:t>
      </w:r>
    </w:p>
    <w:p w:rsidR="00156F82" w:rsidRDefault="00244BFD" w:rsidP="00AD2B37">
      <w:r>
        <w:t>Does not require authentication</w:t>
      </w:r>
    </w:p>
    <w:p w:rsidR="00AD2B37" w:rsidRPr="00AD2B37" w:rsidRDefault="00EF6BB8" w:rsidP="00AD2B37">
      <w:r>
        <w:t xml:space="preserve">Returns the details of a </w:t>
      </w:r>
      <w:r w:rsidR="00445CE6">
        <w:t>user</w:t>
      </w:r>
      <w:r w:rsidR="002B569D">
        <w:t xml:space="preserve"> by ID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C94939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4939" w:rsidRPr="00CE57EA" w:rsidRDefault="00C94939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C94939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BC1E0B" w:rsidP="00797867">
            <w:hyperlink r:id="rId20" w:history="1">
              <w:r w:rsidR="00EE056B" w:rsidRPr="000C2007">
                <w:rPr>
                  <w:rStyle w:val="Hyperlink"/>
                </w:rPr>
                <w:t>http://localhost:YYYYY/</w:t>
              </w:r>
              <w:r w:rsidR="00EE056B" w:rsidRPr="009376D9">
                <w:rPr>
                  <w:rStyle w:val="Hyperlink"/>
                  <w:b/>
                </w:rPr>
                <w:t>services/users.svc/{ID}</w:t>
              </w:r>
            </w:hyperlink>
            <w:r w:rsidR="00EE056B">
              <w:t xml:space="preserve"> </w:t>
            </w:r>
          </w:p>
        </w:tc>
      </w:tr>
      <w:tr w:rsidR="00C94939" w:rsidTr="00797867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939" w:rsidRPr="00CE57EA" w:rsidRDefault="00C94939" w:rsidP="00797867">
            <w:pPr>
              <w:spacing w:before="0" w:after="0"/>
              <w:jc w:val="left"/>
            </w:pPr>
            <w:r w:rsidRPr="007F7043">
              <w:rPr>
                <w:sz w:val="20"/>
              </w:rPr>
              <w:t xml:space="preserve">Content-Type: </w:t>
            </w:r>
            <w:r w:rsidRPr="007E5B83">
              <w:rPr>
                <w:i/>
                <w:sz w:val="20"/>
              </w:rPr>
              <w:t>application/json</w:t>
            </w:r>
          </w:p>
        </w:tc>
      </w:tr>
      <w:tr w:rsidR="00C94939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939" w:rsidRPr="0048674B" w:rsidRDefault="00C94939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C94939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94939" w:rsidRPr="00CE57EA" w:rsidRDefault="00C94939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lastRenderedPageBreak/>
              <w:t>Response</w:t>
            </w:r>
          </w:p>
        </w:tc>
      </w:tr>
      <w:tr w:rsidR="00C94939" w:rsidTr="00BC1E0B">
        <w:tc>
          <w:tcPr>
            <w:tcW w:w="1776" w:type="dxa"/>
            <w:tcBorders>
              <w:top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94939" w:rsidRPr="00CE57EA" w:rsidRDefault="00C94939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>{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"Id": "7e1aaf37-d7c3-42e3-8781-e49bce747206",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"Losses": </w:t>
            </w:r>
            <w:r w:rsidR="00746FBC">
              <w:rPr>
                <w:sz w:val="20"/>
              </w:rPr>
              <w:t>7</w:t>
            </w:r>
            <w:r w:rsidRPr="000F3CC6">
              <w:rPr>
                <w:sz w:val="20"/>
              </w:rPr>
              <w:t>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"Rank": </w:t>
            </w:r>
            <w:r w:rsidR="00746FBC">
              <w:rPr>
                <w:sz w:val="20"/>
              </w:rPr>
              <w:t>705</w:t>
            </w:r>
            <w:r w:rsidRPr="000F3CC6">
              <w:rPr>
                <w:sz w:val="20"/>
              </w:rPr>
              <w:t>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"Username": "</w:t>
            </w:r>
            <w:r w:rsidR="00CB788D">
              <w:rPr>
                <w:sz w:val="20"/>
              </w:rPr>
              <w:t>darth</w:t>
            </w:r>
            <w:r w:rsidRPr="000F3CC6">
              <w:rPr>
                <w:sz w:val="20"/>
              </w:rPr>
              <w:t>@</w:t>
            </w:r>
            <w:r w:rsidR="00CB788D">
              <w:rPr>
                <w:sz w:val="20"/>
              </w:rPr>
              <w:t>vader</w:t>
            </w:r>
            <w:r w:rsidRPr="000F3CC6">
              <w:rPr>
                <w:sz w:val="20"/>
              </w:rPr>
              <w:t>.</w:t>
            </w:r>
            <w:r w:rsidR="00CB788D">
              <w:rPr>
                <w:sz w:val="20"/>
              </w:rPr>
              <w:t>sith</w:t>
            </w:r>
            <w:r w:rsidRPr="000F3CC6">
              <w:rPr>
                <w:sz w:val="20"/>
              </w:rPr>
              <w:t>",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"Wins": </w:t>
            </w:r>
            <w:r w:rsidR="00746FBC">
              <w:rPr>
                <w:sz w:val="20"/>
              </w:rPr>
              <w:t>6</w:t>
            </w:r>
          </w:p>
          <w:p w:rsidR="00C94939" w:rsidRPr="00FF43B4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>}</w:t>
            </w:r>
          </w:p>
        </w:tc>
      </w:tr>
    </w:tbl>
    <w:p w:rsidR="00C94939" w:rsidRPr="00C94939" w:rsidRDefault="00C94939" w:rsidP="00E93B3B">
      <w:pPr>
        <w:rPr>
          <w:b/>
          <w:u w:val="single"/>
        </w:rPr>
      </w:pPr>
    </w:p>
    <w:sectPr w:rsidR="00C94939" w:rsidRPr="00C94939" w:rsidSect="00346BC7">
      <w:headerReference w:type="default" r:id="rId21"/>
      <w:footerReference w:type="default" r:id="rId22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A56" w:rsidRDefault="00E60A56">
      <w:r>
        <w:separator/>
      </w:r>
    </w:p>
  </w:endnote>
  <w:endnote w:type="continuationSeparator" w:id="0">
    <w:p w:rsidR="00E60A56" w:rsidRDefault="00E60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E0B" w:rsidRPr="000E532F" w:rsidRDefault="00BC1E0B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BC1E0B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BC1E0B" w:rsidRPr="00F44305" w:rsidRDefault="00BC1E0B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BC1E0B" w:rsidRPr="00127768" w:rsidTr="00A97129">
      <w:trPr>
        <w:trHeight w:val="56"/>
      </w:trPr>
      <w:tc>
        <w:tcPr>
          <w:tcW w:w="3119" w:type="dxa"/>
          <w:vAlign w:val="center"/>
        </w:tcPr>
        <w:p w:rsidR="00BC1E0B" w:rsidRPr="000E197A" w:rsidRDefault="00BC1E0B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BC1E0B" w:rsidRPr="000E532F" w:rsidRDefault="00BC1E0B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2165DB">
            <w:rPr>
              <w:noProof/>
            </w:rPr>
            <w:t>11</w:t>
          </w:r>
          <w:r w:rsidRPr="000E532F">
            <w:fldChar w:fldCharType="end"/>
          </w:r>
          <w:r w:rsidRPr="000E532F"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2165DB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BC1E0B" w:rsidRPr="00127768" w:rsidRDefault="00BC1E0B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Pr="00127768">
              <w:rPr>
                <w:rStyle w:val="Hyperlink"/>
                <w:noProof/>
              </w:rPr>
              <w:t>facebook.com/TelerikAcademy</w:t>
            </w:r>
          </w:hyperlink>
          <w:r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BC1E0B" w:rsidRPr="000E532F" w:rsidRDefault="00BC1E0B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A56" w:rsidRDefault="00E60A56">
      <w:r>
        <w:separator/>
      </w:r>
    </w:p>
  </w:footnote>
  <w:footnote w:type="continuationSeparator" w:id="0">
    <w:p w:rsidR="00E60A56" w:rsidRDefault="00E60A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BC1E0B" w:rsidRPr="0017625F" w:rsidTr="008758B8">
      <w:trPr>
        <w:trHeight w:val="675"/>
      </w:trPr>
      <w:tc>
        <w:tcPr>
          <w:tcW w:w="2547" w:type="dxa"/>
        </w:tcPr>
        <w:p w:rsidR="00BC1E0B" w:rsidRPr="0017625F" w:rsidRDefault="00BC1E0B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BC1E0B" w:rsidRPr="000C300D" w:rsidRDefault="00BC1E0B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BC1E0B" w:rsidRDefault="00BC1E0B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BC1E0B" w:rsidRPr="008758B8" w:rsidRDefault="00BC1E0B" w:rsidP="008758B8">
          <w:pPr>
            <w:pStyle w:val="Header"/>
            <w:spacing w:line="240" w:lineRule="exact"/>
          </w:pPr>
        </w:p>
      </w:tc>
    </w:tr>
    <w:tr w:rsidR="00BC1E0B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BC1E0B" w:rsidRPr="0017625F" w:rsidRDefault="00BC1E0B">
          <w:pPr>
            <w:pStyle w:val="Header"/>
            <w:rPr>
              <w:sz w:val="8"/>
              <w:szCs w:val="8"/>
            </w:rPr>
          </w:pPr>
        </w:p>
      </w:tc>
    </w:tr>
  </w:tbl>
  <w:p w:rsidR="00BC1E0B" w:rsidRPr="000E532F" w:rsidRDefault="00BC1E0B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5598"/>
    <w:multiLevelType w:val="hybridMultilevel"/>
    <w:tmpl w:val="DDC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40FD1"/>
    <w:multiLevelType w:val="hybridMultilevel"/>
    <w:tmpl w:val="0F18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127BF"/>
    <w:multiLevelType w:val="hybridMultilevel"/>
    <w:tmpl w:val="15829A8E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67C62"/>
    <w:multiLevelType w:val="hybridMultilevel"/>
    <w:tmpl w:val="B712B7FA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C4E8E"/>
    <w:multiLevelType w:val="hybridMultilevel"/>
    <w:tmpl w:val="BC26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4858"/>
    <w:multiLevelType w:val="hybridMultilevel"/>
    <w:tmpl w:val="5350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97315"/>
    <w:multiLevelType w:val="hybridMultilevel"/>
    <w:tmpl w:val="78E0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8A5114"/>
    <w:multiLevelType w:val="hybridMultilevel"/>
    <w:tmpl w:val="52C8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B63581"/>
    <w:multiLevelType w:val="hybridMultilevel"/>
    <w:tmpl w:val="9E32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344E2F"/>
    <w:multiLevelType w:val="hybridMultilevel"/>
    <w:tmpl w:val="5FBC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874FBD"/>
    <w:multiLevelType w:val="hybridMultilevel"/>
    <w:tmpl w:val="72D0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A761B0"/>
    <w:multiLevelType w:val="hybridMultilevel"/>
    <w:tmpl w:val="AF64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6C4E0A"/>
    <w:multiLevelType w:val="hybridMultilevel"/>
    <w:tmpl w:val="25E4F1E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7">
    <w:nsid w:val="787E5DA2"/>
    <w:multiLevelType w:val="hybridMultilevel"/>
    <w:tmpl w:val="4C8C05A4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1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EA3FEF"/>
    <w:multiLevelType w:val="hybridMultilevel"/>
    <w:tmpl w:val="D1820B96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0"/>
  </w:num>
  <w:num w:numId="5">
    <w:abstractNumId w:val="20"/>
  </w:num>
  <w:num w:numId="6">
    <w:abstractNumId w:val="28"/>
  </w:num>
  <w:num w:numId="7">
    <w:abstractNumId w:val="18"/>
  </w:num>
  <w:num w:numId="8">
    <w:abstractNumId w:val="15"/>
  </w:num>
  <w:num w:numId="9">
    <w:abstractNumId w:val="7"/>
  </w:num>
  <w:num w:numId="10">
    <w:abstractNumId w:val="6"/>
  </w:num>
  <w:num w:numId="11">
    <w:abstractNumId w:val="11"/>
  </w:num>
  <w:num w:numId="12">
    <w:abstractNumId w:val="22"/>
  </w:num>
  <w:num w:numId="13">
    <w:abstractNumId w:val="3"/>
  </w:num>
  <w:num w:numId="14">
    <w:abstractNumId w:val="13"/>
  </w:num>
  <w:num w:numId="15">
    <w:abstractNumId w:val="12"/>
  </w:num>
  <w:num w:numId="16">
    <w:abstractNumId w:val="21"/>
  </w:num>
  <w:num w:numId="17">
    <w:abstractNumId w:val="0"/>
  </w:num>
  <w:num w:numId="18">
    <w:abstractNumId w:val="4"/>
  </w:num>
  <w:num w:numId="19">
    <w:abstractNumId w:val="29"/>
  </w:num>
  <w:num w:numId="20">
    <w:abstractNumId w:val="25"/>
  </w:num>
  <w:num w:numId="21">
    <w:abstractNumId w:val="14"/>
  </w:num>
  <w:num w:numId="22">
    <w:abstractNumId w:val="19"/>
  </w:num>
  <w:num w:numId="23">
    <w:abstractNumId w:val="26"/>
  </w:num>
  <w:num w:numId="24">
    <w:abstractNumId w:val="2"/>
  </w:num>
  <w:num w:numId="25">
    <w:abstractNumId w:val="1"/>
  </w:num>
  <w:num w:numId="26">
    <w:abstractNumId w:val="27"/>
  </w:num>
  <w:num w:numId="27">
    <w:abstractNumId w:val="16"/>
  </w:num>
  <w:num w:numId="28">
    <w:abstractNumId w:val="23"/>
  </w:num>
  <w:num w:numId="29">
    <w:abstractNumId w:val="8"/>
  </w:num>
  <w:num w:numId="30">
    <w:abstractNumId w:val="2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21F7"/>
    <w:rsid w:val="000039D9"/>
    <w:rsid w:val="00004E5A"/>
    <w:rsid w:val="00010247"/>
    <w:rsid w:val="00012FF9"/>
    <w:rsid w:val="000209BE"/>
    <w:rsid w:val="00024244"/>
    <w:rsid w:val="00024338"/>
    <w:rsid w:val="0002708C"/>
    <w:rsid w:val="00027702"/>
    <w:rsid w:val="00027C11"/>
    <w:rsid w:val="00031BE2"/>
    <w:rsid w:val="00031C55"/>
    <w:rsid w:val="0003314B"/>
    <w:rsid w:val="000337AD"/>
    <w:rsid w:val="00033E24"/>
    <w:rsid w:val="000348AB"/>
    <w:rsid w:val="00034946"/>
    <w:rsid w:val="00035777"/>
    <w:rsid w:val="000403EE"/>
    <w:rsid w:val="00040404"/>
    <w:rsid w:val="00040F45"/>
    <w:rsid w:val="00042CD9"/>
    <w:rsid w:val="00043235"/>
    <w:rsid w:val="000434E5"/>
    <w:rsid w:val="00045050"/>
    <w:rsid w:val="000452A9"/>
    <w:rsid w:val="00050FD5"/>
    <w:rsid w:val="000511F8"/>
    <w:rsid w:val="00051A0F"/>
    <w:rsid w:val="00051ABB"/>
    <w:rsid w:val="00055D48"/>
    <w:rsid w:val="00056004"/>
    <w:rsid w:val="0005693A"/>
    <w:rsid w:val="00057634"/>
    <w:rsid w:val="00060A2E"/>
    <w:rsid w:val="00063ABA"/>
    <w:rsid w:val="00064EB8"/>
    <w:rsid w:val="00064F6A"/>
    <w:rsid w:val="00065DAE"/>
    <w:rsid w:val="0006735E"/>
    <w:rsid w:val="00070960"/>
    <w:rsid w:val="000733CB"/>
    <w:rsid w:val="000740B9"/>
    <w:rsid w:val="00074858"/>
    <w:rsid w:val="00075E58"/>
    <w:rsid w:val="000760D1"/>
    <w:rsid w:val="00080C4F"/>
    <w:rsid w:val="000814ED"/>
    <w:rsid w:val="00081722"/>
    <w:rsid w:val="00081F87"/>
    <w:rsid w:val="00084F57"/>
    <w:rsid w:val="00087969"/>
    <w:rsid w:val="00093DCB"/>
    <w:rsid w:val="000943BF"/>
    <w:rsid w:val="00096C84"/>
    <w:rsid w:val="00097E5A"/>
    <w:rsid w:val="000A163F"/>
    <w:rsid w:val="000A3D60"/>
    <w:rsid w:val="000A6FDB"/>
    <w:rsid w:val="000B20C7"/>
    <w:rsid w:val="000B4724"/>
    <w:rsid w:val="000C0AA8"/>
    <w:rsid w:val="000C300D"/>
    <w:rsid w:val="000D000A"/>
    <w:rsid w:val="000D1ABE"/>
    <w:rsid w:val="000D1B7A"/>
    <w:rsid w:val="000D3CF9"/>
    <w:rsid w:val="000D4461"/>
    <w:rsid w:val="000D72B2"/>
    <w:rsid w:val="000D7973"/>
    <w:rsid w:val="000E0B5E"/>
    <w:rsid w:val="000E0F0A"/>
    <w:rsid w:val="000E197A"/>
    <w:rsid w:val="000E2833"/>
    <w:rsid w:val="000E494F"/>
    <w:rsid w:val="000E532F"/>
    <w:rsid w:val="000E6EA7"/>
    <w:rsid w:val="000F0BF3"/>
    <w:rsid w:val="000F1061"/>
    <w:rsid w:val="000F33C3"/>
    <w:rsid w:val="000F3CC6"/>
    <w:rsid w:val="000F7A28"/>
    <w:rsid w:val="001047C0"/>
    <w:rsid w:val="00105CC2"/>
    <w:rsid w:val="0010749C"/>
    <w:rsid w:val="00107E70"/>
    <w:rsid w:val="0011026F"/>
    <w:rsid w:val="001113FD"/>
    <w:rsid w:val="001114B1"/>
    <w:rsid w:val="001119C2"/>
    <w:rsid w:val="00112EEA"/>
    <w:rsid w:val="00114BDC"/>
    <w:rsid w:val="00114F7E"/>
    <w:rsid w:val="00117231"/>
    <w:rsid w:val="00123582"/>
    <w:rsid w:val="00123E1D"/>
    <w:rsid w:val="001246FA"/>
    <w:rsid w:val="001248BE"/>
    <w:rsid w:val="00127768"/>
    <w:rsid w:val="00130468"/>
    <w:rsid w:val="00134C58"/>
    <w:rsid w:val="00134D45"/>
    <w:rsid w:val="00140C5C"/>
    <w:rsid w:val="001417E8"/>
    <w:rsid w:val="00144843"/>
    <w:rsid w:val="00145940"/>
    <w:rsid w:val="00145C95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56F82"/>
    <w:rsid w:val="00163133"/>
    <w:rsid w:val="001635EE"/>
    <w:rsid w:val="00165158"/>
    <w:rsid w:val="001661ED"/>
    <w:rsid w:val="001664CC"/>
    <w:rsid w:val="00166DC2"/>
    <w:rsid w:val="0017104E"/>
    <w:rsid w:val="00174308"/>
    <w:rsid w:val="0017464D"/>
    <w:rsid w:val="00175D02"/>
    <w:rsid w:val="0017625F"/>
    <w:rsid w:val="00182D88"/>
    <w:rsid w:val="0018367E"/>
    <w:rsid w:val="001842A5"/>
    <w:rsid w:val="001857A8"/>
    <w:rsid w:val="001867E7"/>
    <w:rsid w:val="00190FDA"/>
    <w:rsid w:val="00191D76"/>
    <w:rsid w:val="00193E4B"/>
    <w:rsid w:val="001957A4"/>
    <w:rsid w:val="00195962"/>
    <w:rsid w:val="00196928"/>
    <w:rsid w:val="001976E7"/>
    <w:rsid w:val="001A031B"/>
    <w:rsid w:val="001A0BB6"/>
    <w:rsid w:val="001A136D"/>
    <w:rsid w:val="001A14AC"/>
    <w:rsid w:val="001A2314"/>
    <w:rsid w:val="001A31DE"/>
    <w:rsid w:val="001A32AF"/>
    <w:rsid w:val="001A4ECF"/>
    <w:rsid w:val="001A5433"/>
    <w:rsid w:val="001B00CA"/>
    <w:rsid w:val="001B02D5"/>
    <w:rsid w:val="001B0EAF"/>
    <w:rsid w:val="001B2549"/>
    <w:rsid w:val="001B390D"/>
    <w:rsid w:val="001B42C2"/>
    <w:rsid w:val="001C3B00"/>
    <w:rsid w:val="001C4209"/>
    <w:rsid w:val="001C6B8B"/>
    <w:rsid w:val="001C7370"/>
    <w:rsid w:val="001D1052"/>
    <w:rsid w:val="001D1635"/>
    <w:rsid w:val="001D1EA7"/>
    <w:rsid w:val="001D3FE9"/>
    <w:rsid w:val="001D541F"/>
    <w:rsid w:val="001D5B61"/>
    <w:rsid w:val="001D6BF2"/>
    <w:rsid w:val="001D7207"/>
    <w:rsid w:val="001E0240"/>
    <w:rsid w:val="001E0257"/>
    <w:rsid w:val="001E05BF"/>
    <w:rsid w:val="001E177B"/>
    <w:rsid w:val="001E1F24"/>
    <w:rsid w:val="001E4080"/>
    <w:rsid w:val="001E5586"/>
    <w:rsid w:val="001E5AB8"/>
    <w:rsid w:val="001E6B19"/>
    <w:rsid w:val="001E7A17"/>
    <w:rsid w:val="001F0C95"/>
    <w:rsid w:val="001F0DB5"/>
    <w:rsid w:val="001F34EE"/>
    <w:rsid w:val="001F3B9B"/>
    <w:rsid w:val="002024BA"/>
    <w:rsid w:val="00202B21"/>
    <w:rsid w:val="00204902"/>
    <w:rsid w:val="002050C3"/>
    <w:rsid w:val="002058B5"/>
    <w:rsid w:val="002067D1"/>
    <w:rsid w:val="00210D1D"/>
    <w:rsid w:val="00212E3D"/>
    <w:rsid w:val="00213EAA"/>
    <w:rsid w:val="002143F8"/>
    <w:rsid w:val="002165DB"/>
    <w:rsid w:val="0022048C"/>
    <w:rsid w:val="0022155A"/>
    <w:rsid w:val="00221C09"/>
    <w:rsid w:val="002256CC"/>
    <w:rsid w:val="002309CC"/>
    <w:rsid w:val="002334AA"/>
    <w:rsid w:val="00234452"/>
    <w:rsid w:val="00242FCC"/>
    <w:rsid w:val="00244AD1"/>
    <w:rsid w:val="00244BFD"/>
    <w:rsid w:val="002451E1"/>
    <w:rsid w:val="002501EA"/>
    <w:rsid w:val="00250423"/>
    <w:rsid w:val="0025114C"/>
    <w:rsid w:val="002515B7"/>
    <w:rsid w:val="002534C5"/>
    <w:rsid w:val="002547AE"/>
    <w:rsid w:val="00255D64"/>
    <w:rsid w:val="00261136"/>
    <w:rsid w:val="00261FA2"/>
    <w:rsid w:val="00263DDF"/>
    <w:rsid w:val="00264470"/>
    <w:rsid w:val="00264E74"/>
    <w:rsid w:val="00265FAD"/>
    <w:rsid w:val="00266BDD"/>
    <w:rsid w:val="00270C98"/>
    <w:rsid w:val="00270DD5"/>
    <w:rsid w:val="0027273B"/>
    <w:rsid w:val="002730AA"/>
    <w:rsid w:val="00275223"/>
    <w:rsid w:val="002778F6"/>
    <w:rsid w:val="00280B2F"/>
    <w:rsid w:val="00282344"/>
    <w:rsid w:val="002868AD"/>
    <w:rsid w:val="00286DDB"/>
    <w:rsid w:val="0028708B"/>
    <w:rsid w:val="00293F47"/>
    <w:rsid w:val="002944D7"/>
    <w:rsid w:val="002A04B2"/>
    <w:rsid w:val="002A2827"/>
    <w:rsid w:val="002A3358"/>
    <w:rsid w:val="002A59F4"/>
    <w:rsid w:val="002A5CC0"/>
    <w:rsid w:val="002A60F8"/>
    <w:rsid w:val="002A6C6F"/>
    <w:rsid w:val="002B1C0A"/>
    <w:rsid w:val="002B569D"/>
    <w:rsid w:val="002B58FB"/>
    <w:rsid w:val="002B64FA"/>
    <w:rsid w:val="002B6B03"/>
    <w:rsid w:val="002B6CAB"/>
    <w:rsid w:val="002C0C45"/>
    <w:rsid w:val="002C12EA"/>
    <w:rsid w:val="002C1485"/>
    <w:rsid w:val="002C1CF6"/>
    <w:rsid w:val="002C23A7"/>
    <w:rsid w:val="002C2664"/>
    <w:rsid w:val="002C5104"/>
    <w:rsid w:val="002C6AC0"/>
    <w:rsid w:val="002D2043"/>
    <w:rsid w:val="002D3733"/>
    <w:rsid w:val="002D625A"/>
    <w:rsid w:val="002D6E61"/>
    <w:rsid w:val="002E0D60"/>
    <w:rsid w:val="002E25C8"/>
    <w:rsid w:val="002E6261"/>
    <w:rsid w:val="002E69BF"/>
    <w:rsid w:val="002E6BEF"/>
    <w:rsid w:val="002F27CA"/>
    <w:rsid w:val="002F2EA1"/>
    <w:rsid w:val="00301631"/>
    <w:rsid w:val="003021C6"/>
    <w:rsid w:val="00302CDC"/>
    <w:rsid w:val="00303721"/>
    <w:rsid w:val="00304206"/>
    <w:rsid w:val="00304213"/>
    <w:rsid w:val="003104AE"/>
    <w:rsid w:val="00310EBC"/>
    <w:rsid w:val="00311784"/>
    <w:rsid w:val="00311D5A"/>
    <w:rsid w:val="00313647"/>
    <w:rsid w:val="003156E8"/>
    <w:rsid w:val="0031671A"/>
    <w:rsid w:val="003171C7"/>
    <w:rsid w:val="00317C58"/>
    <w:rsid w:val="00317CBE"/>
    <w:rsid w:val="00317ED4"/>
    <w:rsid w:val="00323E1D"/>
    <w:rsid w:val="003259F7"/>
    <w:rsid w:val="003263CC"/>
    <w:rsid w:val="00330DB9"/>
    <w:rsid w:val="0033158D"/>
    <w:rsid w:val="0033229E"/>
    <w:rsid w:val="00333501"/>
    <w:rsid w:val="003341A0"/>
    <w:rsid w:val="003349A0"/>
    <w:rsid w:val="0033575A"/>
    <w:rsid w:val="00335F16"/>
    <w:rsid w:val="003376A7"/>
    <w:rsid w:val="00340566"/>
    <w:rsid w:val="00340AB6"/>
    <w:rsid w:val="00340BB7"/>
    <w:rsid w:val="00342711"/>
    <w:rsid w:val="00344A10"/>
    <w:rsid w:val="003465A4"/>
    <w:rsid w:val="00346BC7"/>
    <w:rsid w:val="003513CC"/>
    <w:rsid w:val="00351F5A"/>
    <w:rsid w:val="00352282"/>
    <w:rsid w:val="00353E4D"/>
    <w:rsid w:val="00354C16"/>
    <w:rsid w:val="003606FD"/>
    <w:rsid w:val="00360B4D"/>
    <w:rsid w:val="00360ED6"/>
    <w:rsid w:val="00361CF6"/>
    <w:rsid w:val="003623CF"/>
    <w:rsid w:val="003625C6"/>
    <w:rsid w:val="00362C8E"/>
    <w:rsid w:val="00362FF9"/>
    <w:rsid w:val="003642F7"/>
    <w:rsid w:val="00366608"/>
    <w:rsid w:val="00373B48"/>
    <w:rsid w:val="00374F38"/>
    <w:rsid w:val="00380B60"/>
    <w:rsid w:val="00382EAA"/>
    <w:rsid w:val="00383C5B"/>
    <w:rsid w:val="00383FEB"/>
    <w:rsid w:val="0038518D"/>
    <w:rsid w:val="003867BA"/>
    <w:rsid w:val="0038720A"/>
    <w:rsid w:val="0039010E"/>
    <w:rsid w:val="003911F3"/>
    <w:rsid w:val="00392A4F"/>
    <w:rsid w:val="00392E78"/>
    <w:rsid w:val="003933E9"/>
    <w:rsid w:val="003A24B4"/>
    <w:rsid w:val="003A283E"/>
    <w:rsid w:val="003A2D54"/>
    <w:rsid w:val="003A4BA8"/>
    <w:rsid w:val="003A54AE"/>
    <w:rsid w:val="003B082C"/>
    <w:rsid w:val="003B0BA0"/>
    <w:rsid w:val="003B1759"/>
    <w:rsid w:val="003B312B"/>
    <w:rsid w:val="003B66C1"/>
    <w:rsid w:val="003B752D"/>
    <w:rsid w:val="003C0C78"/>
    <w:rsid w:val="003C1544"/>
    <w:rsid w:val="003C355F"/>
    <w:rsid w:val="003C42A1"/>
    <w:rsid w:val="003C5862"/>
    <w:rsid w:val="003C61C4"/>
    <w:rsid w:val="003C6947"/>
    <w:rsid w:val="003C694A"/>
    <w:rsid w:val="003D09CB"/>
    <w:rsid w:val="003D0AA5"/>
    <w:rsid w:val="003D2B08"/>
    <w:rsid w:val="003D4B57"/>
    <w:rsid w:val="003E1770"/>
    <w:rsid w:val="003E238C"/>
    <w:rsid w:val="003E23CD"/>
    <w:rsid w:val="003F0025"/>
    <w:rsid w:val="003F103E"/>
    <w:rsid w:val="003F3A33"/>
    <w:rsid w:val="003F4722"/>
    <w:rsid w:val="003F55FC"/>
    <w:rsid w:val="003F6241"/>
    <w:rsid w:val="0040156E"/>
    <w:rsid w:val="00402F10"/>
    <w:rsid w:val="00404189"/>
    <w:rsid w:val="004050D6"/>
    <w:rsid w:val="00411819"/>
    <w:rsid w:val="00411836"/>
    <w:rsid w:val="00416D86"/>
    <w:rsid w:val="004202D6"/>
    <w:rsid w:val="004210F6"/>
    <w:rsid w:val="004243BB"/>
    <w:rsid w:val="00424C3B"/>
    <w:rsid w:val="004254EE"/>
    <w:rsid w:val="004308AA"/>
    <w:rsid w:val="00432677"/>
    <w:rsid w:val="00433029"/>
    <w:rsid w:val="004372CA"/>
    <w:rsid w:val="004424D8"/>
    <w:rsid w:val="004452F2"/>
    <w:rsid w:val="00445CE6"/>
    <w:rsid w:val="00446410"/>
    <w:rsid w:val="004508B2"/>
    <w:rsid w:val="00453CA4"/>
    <w:rsid w:val="00454FD8"/>
    <w:rsid w:val="004601AC"/>
    <w:rsid w:val="00460E19"/>
    <w:rsid w:val="0046113A"/>
    <w:rsid w:val="004616E5"/>
    <w:rsid w:val="00461717"/>
    <w:rsid w:val="00462CC2"/>
    <w:rsid w:val="0046629E"/>
    <w:rsid w:val="004664D0"/>
    <w:rsid w:val="00466846"/>
    <w:rsid w:val="004676C2"/>
    <w:rsid w:val="00467E8E"/>
    <w:rsid w:val="00471AA9"/>
    <w:rsid w:val="004732AD"/>
    <w:rsid w:val="004738F4"/>
    <w:rsid w:val="004745FC"/>
    <w:rsid w:val="004750C3"/>
    <w:rsid w:val="004757C4"/>
    <w:rsid w:val="0047611C"/>
    <w:rsid w:val="004766ED"/>
    <w:rsid w:val="00482A9B"/>
    <w:rsid w:val="00482BFD"/>
    <w:rsid w:val="004841FF"/>
    <w:rsid w:val="0048674B"/>
    <w:rsid w:val="00486BB7"/>
    <w:rsid w:val="00487471"/>
    <w:rsid w:val="00487747"/>
    <w:rsid w:val="00496687"/>
    <w:rsid w:val="00496CA8"/>
    <w:rsid w:val="004971EB"/>
    <w:rsid w:val="00497267"/>
    <w:rsid w:val="004A49FB"/>
    <w:rsid w:val="004A5005"/>
    <w:rsid w:val="004A5A2A"/>
    <w:rsid w:val="004A6053"/>
    <w:rsid w:val="004B21CC"/>
    <w:rsid w:val="004B3132"/>
    <w:rsid w:val="004B4EBC"/>
    <w:rsid w:val="004B4F67"/>
    <w:rsid w:val="004B6437"/>
    <w:rsid w:val="004C007D"/>
    <w:rsid w:val="004C0C23"/>
    <w:rsid w:val="004C211F"/>
    <w:rsid w:val="004C5ADC"/>
    <w:rsid w:val="004C7F52"/>
    <w:rsid w:val="004D05EE"/>
    <w:rsid w:val="004D0809"/>
    <w:rsid w:val="004D3B7B"/>
    <w:rsid w:val="004D5834"/>
    <w:rsid w:val="004D5E3D"/>
    <w:rsid w:val="004D73BC"/>
    <w:rsid w:val="004D7BAC"/>
    <w:rsid w:val="004E1536"/>
    <w:rsid w:val="004E19BB"/>
    <w:rsid w:val="004E2384"/>
    <w:rsid w:val="004E3A51"/>
    <w:rsid w:val="004E5366"/>
    <w:rsid w:val="004E665D"/>
    <w:rsid w:val="004F1B00"/>
    <w:rsid w:val="004F1B3B"/>
    <w:rsid w:val="004F473F"/>
    <w:rsid w:val="004F69E1"/>
    <w:rsid w:val="004F7ECF"/>
    <w:rsid w:val="005007FE"/>
    <w:rsid w:val="00500A74"/>
    <w:rsid w:val="00501284"/>
    <w:rsid w:val="00501F4C"/>
    <w:rsid w:val="00502016"/>
    <w:rsid w:val="00502A78"/>
    <w:rsid w:val="005049DD"/>
    <w:rsid w:val="00505A90"/>
    <w:rsid w:val="00506254"/>
    <w:rsid w:val="00507769"/>
    <w:rsid w:val="0050791D"/>
    <w:rsid w:val="00507C61"/>
    <w:rsid w:val="00512ED7"/>
    <w:rsid w:val="0051316B"/>
    <w:rsid w:val="00513183"/>
    <w:rsid w:val="00514740"/>
    <w:rsid w:val="005161F0"/>
    <w:rsid w:val="0052397B"/>
    <w:rsid w:val="00523B64"/>
    <w:rsid w:val="00530490"/>
    <w:rsid w:val="00531449"/>
    <w:rsid w:val="0053396D"/>
    <w:rsid w:val="00535770"/>
    <w:rsid w:val="0053646C"/>
    <w:rsid w:val="0053698C"/>
    <w:rsid w:val="00541958"/>
    <w:rsid w:val="00542BA0"/>
    <w:rsid w:val="00542E0F"/>
    <w:rsid w:val="00543801"/>
    <w:rsid w:val="00545A77"/>
    <w:rsid w:val="0054608F"/>
    <w:rsid w:val="00550149"/>
    <w:rsid w:val="00550356"/>
    <w:rsid w:val="00551158"/>
    <w:rsid w:val="00552346"/>
    <w:rsid w:val="00553AB4"/>
    <w:rsid w:val="0055419D"/>
    <w:rsid w:val="00554CD4"/>
    <w:rsid w:val="0055584F"/>
    <w:rsid w:val="00556584"/>
    <w:rsid w:val="005578D0"/>
    <w:rsid w:val="00560FD3"/>
    <w:rsid w:val="005668A0"/>
    <w:rsid w:val="00566B47"/>
    <w:rsid w:val="00571182"/>
    <w:rsid w:val="00572830"/>
    <w:rsid w:val="00574748"/>
    <w:rsid w:val="00574DC2"/>
    <w:rsid w:val="00575161"/>
    <w:rsid w:val="00577F46"/>
    <w:rsid w:val="00581484"/>
    <w:rsid w:val="00581CE7"/>
    <w:rsid w:val="00582B7E"/>
    <w:rsid w:val="00583C42"/>
    <w:rsid w:val="00586D67"/>
    <w:rsid w:val="005907FF"/>
    <w:rsid w:val="005929CD"/>
    <w:rsid w:val="00592F31"/>
    <w:rsid w:val="005948C2"/>
    <w:rsid w:val="00594ED0"/>
    <w:rsid w:val="005966AE"/>
    <w:rsid w:val="00597C09"/>
    <w:rsid w:val="00597D98"/>
    <w:rsid w:val="005A43CD"/>
    <w:rsid w:val="005B0A73"/>
    <w:rsid w:val="005B0D5C"/>
    <w:rsid w:val="005B2BB8"/>
    <w:rsid w:val="005B5010"/>
    <w:rsid w:val="005B65DF"/>
    <w:rsid w:val="005B6632"/>
    <w:rsid w:val="005C07DE"/>
    <w:rsid w:val="005C1CEC"/>
    <w:rsid w:val="005C3A6F"/>
    <w:rsid w:val="005C3E58"/>
    <w:rsid w:val="005C5B34"/>
    <w:rsid w:val="005C621C"/>
    <w:rsid w:val="005D1C62"/>
    <w:rsid w:val="005D3CCC"/>
    <w:rsid w:val="005D3F6F"/>
    <w:rsid w:val="005D52F9"/>
    <w:rsid w:val="005D6794"/>
    <w:rsid w:val="005E0FE5"/>
    <w:rsid w:val="005E52CA"/>
    <w:rsid w:val="005E61B0"/>
    <w:rsid w:val="005E6867"/>
    <w:rsid w:val="005E78AD"/>
    <w:rsid w:val="005E7C63"/>
    <w:rsid w:val="005F1E66"/>
    <w:rsid w:val="005F5011"/>
    <w:rsid w:val="005F7EC5"/>
    <w:rsid w:val="006001FA"/>
    <w:rsid w:val="006029FA"/>
    <w:rsid w:val="00602AC6"/>
    <w:rsid w:val="00602FDB"/>
    <w:rsid w:val="00604540"/>
    <w:rsid w:val="00605BD1"/>
    <w:rsid w:val="006062C1"/>
    <w:rsid w:val="00610A1F"/>
    <w:rsid w:val="0061142D"/>
    <w:rsid w:val="00614B77"/>
    <w:rsid w:val="0061622F"/>
    <w:rsid w:val="00616694"/>
    <w:rsid w:val="0061798A"/>
    <w:rsid w:val="00617DBF"/>
    <w:rsid w:val="00626C1F"/>
    <w:rsid w:val="006306A3"/>
    <w:rsid w:val="00630F73"/>
    <w:rsid w:val="006320C6"/>
    <w:rsid w:val="00632D58"/>
    <w:rsid w:val="00634698"/>
    <w:rsid w:val="00634D82"/>
    <w:rsid w:val="00635412"/>
    <w:rsid w:val="00636D60"/>
    <w:rsid w:val="0063718F"/>
    <w:rsid w:val="0064053A"/>
    <w:rsid w:val="006416AE"/>
    <w:rsid w:val="006432EA"/>
    <w:rsid w:val="006442DE"/>
    <w:rsid w:val="00644316"/>
    <w:rsid w:val="0064627F"/>
    <w:rsid w:val="00647AF5"/>
    <w:rsid w:val="00647EA1"/>
    <w:rsid w:val="00647F89"/>
    <w:rsid w:val="006525F2"/>
    <w:rsid w:val="0065384D"/>
    <w:rsid w:val="0065389E"/>
    <w:rsid w:val="006538D3"/>
    <w:rsid w:val="0065529A"/>
    <w:rsid w:val="00657806"/>
    <w:rsid w:val="00660EC8"/>
    <w:rsid w:val="00663699"/>
    <w:rsid w:val="00664DF2"/>
    <w:rsid w:val="0066622F"/>
    <w:rsid w:val="00666D43"/>
    <w:rsid w:val="006717F6"/>
    <w:rsid w:val="00671F54"/>
    <w:rsid w:val="006742B2"/>
    <w:rsid w:val="00677206"/>
    <w:rsid w:val="00677A42"/>
    <w:rsid w:val="00680624"/>
    <w:rsid w:val="00681060"/>
    <w:rsid w:val="00686F82"/>
    <w:rsid w:val="00687677"/>
    <w:rsid w:val="00694736"/>
    <w:rsid w:val="006948E4"/>
    <w:rsid w:val="0069718F"/>
    <w:rsid w:val="00697687"/>
    <w:rsid w:val="006A0341"/>
    <w:rsid w:val="006A0402"/>
    <w:rsid w:val="006A1129"/>
    <w:rsid w:val="006A51B7"/>
    <w:rsid w:val="006A74A5"/>
    <w:rsid w:val="006B01AC"/>
    <w:rsid w:val="006B13C8"/>
    <w:rsid w:val="006B14CC"/>
    <w:rsid w:val="006B6BC4"/>
    <w:rsid w:val="006C1A3A"/>
    <w:rsid w:val="006C1AF2"/>
    <w:rsid w:val="006C4D39"/>
    <w:rsid w:val="006C6C4D"/>
    <w:rsid w:val="006C799E"/>
    <w:rsid w:val="006C7D85"/>
    <w:rsid w:val="006D04FB"/>
    <w:rsid w:val="006D0EED"/>
    <w:rsid w:val="006D173D"/>
    <w:rsid w:val="006D2220"/>
    <w:rsid w:val="006D5BB1"/>
    <w:rsid w:val="006D5CA6"/>
    <w:rsid w:val="006D5E57"/>
    <w:rsid w:val="006E192E"/>
    <w:rsid w:val="006E6B74"/>
    <w:rsid w:val="006E7EE1"/>
    <w:rsid w:val="006F0A71"/>
    <w:rsid w:val="006F16BF"/>
    <w:rsid w:val="006F3EE9"/>
    <w:rsid w:val="006F456A"/>
    <w:rsid w:val="006F63F0"/>
    <w:rsid w:val="006F6A9F"/>
    <w:rsid w:val="00700240"/>
    <w:rsid w:val="00700288"/>
    <w:rsid w:val="00703B5E"/>
    <w:rsid w:val="007072F4"/>
    <w:rsid w:val="007079C8"/>
    <w:rsid w:val="0071116A"/>
    <w:rsid w:val="00711D9D"/>
    <w:rsid w:val="007143D8"/>
    <w:rsid w:val="0071580A"/>
    <w:rsid w:val="0072052C"/>
    <w:rsid w:val="00720AA8"/>
    <w:rsid w:val="0072155B"/>
    <w:rsid w:val="00721C09"/>
    <w:rsid w:val="007231FB"/>
    <w:rsid w:val="007234BE"/>
    <w:rsid w:val="007234CF"/>
    <w:rsid w:val="00730ADF"/>
    <w:rsid w:val="00733200"/>
    <w:rsid w:val="007334EC"/>
    <w:rsid w:val="007347C1"/>
    <w:rsid w:val="0073672C"/>
    <w:rsid w:val="00740D43"/>
    <w:rsid w:val="007456F8"/>
    <w:rsid w:val="00746BFE"/>
    <w:rsid w:val="00746FBC"/>
    <w:rsid w:val="007501B9"/>
    <w:rsid w:val="00750E5D"/>
    <w:rsid w:val="00752E88"/>
    <w:rsid w:val="0075352C"/>
    <w:rsid w:val="0075357C"/>
    <w:rsid w:val="00753911"/>
    <w:rsid w:val="00753A30"/>
    <w:rsid w:val="00756610"/>
    <w:rsid w:val="00756709"/>
    <w:rsid w:val="0075798B"/>
    <w:rsid w:val="00760400"/>
    <w:rsid w:val="00763847"/>
    <w:rsid w:val="00763A23"/>
    <w:rsid w:val="007657A8"/>
    <w:rsid w:val="00766A83"/>
    <w:rsid w:val="0077245B"/>
    <w:rsid w:val="00772ADB"/>
    <w:rsid w:val="00775F99"/>
    <w:rsid w:val="007767EF"/>
    <w:rsid w:val="00777FF7"/>
    <w:rsid w:val="00780EF9"/>
    <w:rsid w:val="00781100"/>
    <w:rsid w:val="00782764"/>
    <w:rsid w:val="007832DB"/>
    <w:rsid w:val="00785572"/>
    <w:rsid w:val="00785C56"/>
    <w:rsid w:val="00787CBB"/>
    <w:rsid w:val="00787F60"/>
    <w:rsid w:val="00790B8C"/>
    <w:rsid w:val="00792CC8"/>
    <w:rsid w:val="00793FED"/>
    <w:rsid w:val="007945E7"/>
    <w:rsid w:val="00796B48"/>
    <w:rsid w:val="007976D0"/>
    <w:rsid w:val="00797867"/>
    <w:rsid w:val="00797EE7"/>
    <w:rsid w:val="007A25B6"/>
    <w:rsid w:val="007A5892"/>
    <w:rsid w:val="007B0CEC"/>
    <w:rsid w:val="007B2F61"/>
    <w:rsid w:val="007B4214"/>
    <w:rsid w:val="007B5FEA"/>
    <w:rsid w:val="007C0026"/>
    <w:rsid w:val="007C01D8"/>
    <w:rsid w:val="007C39D4"/>
    <w:rsid w:val="007C46A2"/>
    <w:rsid w:val="007C4F57"/>
    <w:rsid w:val="007C5DB5"/>
    <w:rsid w:val="007C6C2B"/>
    <w:rsid w:val="007C7522"/>
    <w:rsid w:val="007D1D1C"/>
    <w:rsid w:val="007D2547"/>
    <w:rsid w:val="007D25D0"/>
    <w:rsid w:val="007D2CDA"/>
    <w:rsid w:val="007D35C9"/>
    <w:rsid w:val="007D3BAF"/>
    <w:rsid w:val="007D4613"/>
    <w:rsid w:val="007D7773"/>
    <w:rsid w:val="007E06D4"/>
    <w:rsid w:val="007E1CE4"/>
    <w:rsid w:val="007E3DB6"/>
    <w:rsid w:val="007E443C"/>
    <w:rsid w:val="007E5B83"/>
    <w:rsid w:val="007E682E"/>
    <w:rsid w:val="007F0D94"/>
    <w:rsid w:val="007F0E1F"/>
    <w:rsid w:val="007F20CB"/>
    <w:rsid w:val="007F4294"/>
    <w:rsid w:val="007F47CF"/>
    <w:rsid w:val="007F5AEC"/>
    <w:rsid w:val="007F6565"/>
    <w:rsid w:val="007F7043"/>
    <w:rsid w:val="00800BC7"/>
    <w:rsid w:val="00803974"/>
    <w:rsid w:val="0080475F"/>
    <w:rsid w:val="008069D4"/>
    <w:rsid w:val="00807B7C"/>
    <w:rsid w:val="00811490"/>
    <w:rsid w:val="00812032"/>
    <w:rsid w:val="00812E48"/>
    <w:rsid w:val="00816A89"/>
    <w:rsid w:val="00820AF0"/>
    <w:rsid w:val="00822482"/>
    <w:rsid w:val="00823DEE"/>
    <w:rsid w:val="0082576A"/>
    <w:rsid w:val="00826FD9"/>
    <w:rsid w:val="00827AA4"/>
    <w:rsid w:val="0083015F"/>
    <w:rsid w:val="008314E3"/>
    <w:rsid w:val="00832F3B"/>
    <w:rsid w:val="00836541"/>
    <w:rsid w:val="00843C0B"/>
    <w:rsid w:val="0084431B"/>
    <w:rsid w:val="00844EA0"/>
    <w:rsid w:val="008462DC"/>
    <w:rsid w:val="008471B5"/>
    <w:rsid w:val="008476CC"/>
    <w:rsid w:val="00847872"/>
    <w:rsid w:val="00847A37"/>
    <w:rsid w:val="00855E7A"/>
    <w:rsid w:val="00863113"/>
    <w:rsid w:val="0086473A"/>
    <w:rsid w:val="00865591"/>
    <w:rsid w:val="00865AB8"/>
    <w:rsid w:val="00866508"/>
    <w:rsid w:val="008673C4"/>
    <w:rsid w:val="00867510"/>
    <w:rsid w:val="0087049B"/>
    <w:rsid w:val="00870707"/>
    <w:rsid w:val="008744AB"/>
    <w:rsid w:val="00875328"/>
    <w:rsid w:val="008758B8"/>
    <w:rsid w:val="00881FDC"/>
    <w:rsid w:val="00883D18"/>
    <w:rsid w:val="0088771D"/>
    <w:rsid w:val="00887AEA"/>
    <w:rsid w:val="00887C30"/>
    <w:rsid w:val="008916F3"/>
    <w:rsid w:val="00893A12"/>
    <w:rsid w:val="00894711"/>
    <w:rsid w:val="00894876"/>
    <w:rsid w:val="00897617"/>
    <w:rsid w:val="008A2B4A"/>
    <w:rsid w:val="008A3993"/>
    <w:rsid w:val="008A6076"/>
    <w:rsid w:val="008B1956"/>
    <w:rsid w:val="008C170A"/>
    <w:rsid w:val="008C1A06"/>
    <w:rsid w:val="008C4241"/>
    <w:rsid w:val="008C6DCC"/>
    <w:rsid w:val="008D292C"/>
    <w:rsid w:val="008D388A"/>
    <w:rsid w:val="008D4052"/>
    <w:rsid w:val="008D4936"/>
    <w:rsid w:val="008D5082"/>
    <w:rsid w:val="008D6A0E"/>
    <w:rsid w:val="008E0F40"/>
    <w:rsid w:val="008E0FDF"/>
    <w:rsid w:val="008E2FA5"/>
    <w:rsid w:val="008E37AA"/>
    <w:rsid w:val="008E4057"/>
    <w:rsid w:val="008E4CAE"/>
    <w:rsid w:val="008E4FED"/>
    <w:rsid w:val="008E5158"/>
    <w:rsid w:val="008E573B"/>
    <w:rsid w:val="008E6168"/>
    <w:rsid w:val="008E61EC"/>
    <w:rsid w:val="008E7545"/>
    <w:rsid w:val="008F04EF"/>
    <w:rsid w:val="008F1E71"/>
    <w:rsid w:val="008F2CD7"/>
    <w:rsid w:val="008F3503"/>
    <w:rsid w:val="008F4EC0"/>
    <w:rsid w:val="008F54C2"/>
    <w:rsid w:val="008F7A91"/>
    <w:rsid w:val="008F7D05"/>
    <w:rsid w:val="008F7DA1"/>
    <w:rsid w:val="0090093A"/>
    <w:rsid w:val="00900CF2"/>
    <w:rsid w:val="009015D3"/>
    <w:rsid w:val="00902B69"/>
    <w:rsid w:val="00903278"/>
    <w:rsid w:val="00905566"/>
    <w:rsid w:val="00905638"/>
    <w:rsid w:val="00905A08"/>
    <w:rsid w:val="009061D5"/>
    <w:rsid w:val="00906AAC"/>
    <w:rsid w:val="00910D29"/>
    <w:rsid w:val="009128CD"/>
    <w:rsid w:val="0091323F"/>
    <w:rsid w:val="00914204"/>
    <w:rsid w:val="0091591E"/>
    <w:rsid w:val="00915936"/>
    <w:rsid w:val="0091723A"/>
    <w:rsid w:val="00922975"/>
    <w:rsid w:val="00922EF6"/>
    <w:rsid w:val="009240E6"/>
    <w:rsid w:val="009247A7"/>
    <w:rsid w:val="00924829"/>
    <w:rsid w:val="00924A8F"/>
    <w:rsid w:val="0092568D"/>
    <w:rsid w:val="009273CA"/>
    <w:rsid w:val="00933C03"/>
    <w:rsid w:val="00934DF2"/>
    <w:rsid w:val="009370B8"/>
    <w:rsid w:val="009376D9"/>
    <w:rsid w:val="009379DF"/>
    <w:rsid w:val="009404C7"/>
    <w:rsid w:val="009417D9"/>
    <w:rsid w:val="009417FC"/>
    <w:rsid w:val="00941EE5"/>
    <w:rsid w:val="00943807"/>
    <w:rsid w:val="00943823"/>
    <w:rsid w:val="009438D6"/>
    <w:rsid w:val="00944815"/>
    <w:rsid w:val="009449D0"/>
    <w:rsid w:val="0094588A"/>
    <w:rsid w:val="00947673"/>
    <w:rsid w:val="00951502"/>
    <w:rsid w:val="00951EEB"/>
    <w:rsid w:val="0095490F"/>
    <w:rsid w:val="00955901"/>
    <w:rsid w:val="00957512"/>
    <w:rsid w:val="00963068"/>
    <w:rsid w:val="00964BA0"/>
    <w:rsid w:val="0096643B"/>
    <w:rsid w:val="00970FF3"/>
    <w:rsid w:val="00971AE2"/>
    <w:rsid w:val="00972A95"/>
    <w:rsid w:val="00975493"/>
    <w:rsid w:val="00975A03"/>
    <w:rsid w:val="0097651D"/>
    <w:rsid w:val="00976AF2"/>
    <w:rsid w:val="00976DCA"/>
    <w:rsid w:val="00976E9B"/>
    <w:rsid w:val="00977449"/>
    <w:rsid w:val="0098209A"/>
    <w:rsid w:val="00987F8F"/>
    <w:rsid w:val="009911AE"/>
    <w:rsid w:val="00991301"/>
    <w:rsid w:val="00991B26"/>
    <w:rsid w:val="00992B46"/>
    <w:rsid w:val="009956D2"/>
    <w:rsid w:val="00997C80"/>
    <w:rsid w:val="00997D93"/>
    <w:rsid w:val="00997FCD"/>
    <w:rsid w:val="009A19DC"/>
    <w:rsid w:val="009A4F13"/>
    <w:rsid w:val="009A534F"/>
    <w:rsid w:val="009A6483"/>
    <w:rsid w:val="009A766B"/>
    <w:rsid w:val="009B06FB"/>
    <w:rsid w:val="009B0CA3"/>
    <w:rsid w:val="009B270C"/>
    <w:rsid w:val="009B34D8"/>
    <w:rsid w:val="009B56F8"/>
    <w:rsid w:val="009B6D9D"/>
    <w:rsid w:val="009B7AF7"/>
    <w:rsid w:val="009C1388"/>
    <w:rsid w:val="009C3404"/>
    <w:rsid w:val="009C653D"/>
    <w:rsid w:val="009C68D2"/>
    <w:rsid w:val="009C7387"/>
    <w:rsid w:val="009D10E8"/>
    <w:rsid w:val="009D2D4F"/>
    <w:rsid w:val="009D66AC"/>
    <w:rsid w:val="009D7B52"/>
    <w:rsid w:val="009E1F5E"/>
    <w:rsid w:val="009E4D2B"/>
    <w:rsid w:val="009E5197"/>
    <w:rsid w:val="009E5CA1"/>
    <w:rsid w:val="009E69C3"/>
    <w:rsid w:val="009E717D"/>
    <w:rsid w:val="009E752D"/>
    <w:rsid w:val="009F040A"/>
    <w:rsid w:val="009F0E36"/>
    <w:rsid w:val="009F1774"/>
    <w:rsid w:val="009F1AD2"/>
    <w:rsid w:val="009F2687"/>
    <w:rsid w:val="009F2C7B"/>
    <w:rsid w:val="009F5E32"/>
    <w:rsid w:val="009F662C"/>
    <w:rsid w:val="009F76E3"/>
    <w:rsid w:val="00A012D8"/>
    <w:rsid w:val="00A01D3F"/>
    <w:rsid w:val="00A02BD8"/>
    <w:rsid w:val="00A04B48"/>
    <w:rsid w:val="00A04F74"/>
    <w:rsid w:val="00A05134"/>
    <w:rsid w:val="00A0743D"/>
    <w:rsid w:val="00A1775A"/>
    <w:rsid w:val="00A17FA8"/>
    <w:rsid w:val="00A2075A"/>
    <w:rsid w:val="00A21D9C"/>
    <w:rsid w:val="00A23508"/>
    <w:rsid w:val="00A23604"/>
    <w:rsid w:val="00A271AE"/>
    <w:rsid w:val="00A2727A"/>
    <w:rsid w:val="00A27BAC"/>
    <w:rsid w:val="00A315AB"/>
    <w:rsid w:val="00A36B07"/>
    <w:rsid w:val="00A37CAA"/>
    <w:rsid w:val="00A408AF"/>
    <w:rsid w:val="00A42875"/>
    <w:rsid w:val="00A42B5A"/>
    <w:rsid w:val="00A447B4"/>
    <w:rsid w:val="00A44900"/>
    <w:rsid w:val="00A47D97"/>
    <w:rsid w:val="00A50858"/>
    <w:rsid w:val="00A50AAA"/>
    <w:rsid w:val="00A5259C"/>
    <w:rsid w:val="00A530C9"/>
    <w:rsid w:val="00A609B8"/>
    <w:rsid w:val="00A612C5"/>
    <w:rsid w:val="00A61440"/>
    <w:rsid w:val="00A62939"/>
    <w:rsid w:val="00A63596"/>
    <w:rsid w:val="00A64677"/>
    <w:rsid w:val="00A6552A"/>
    <w:rsid w:val="00A66C95"/>
    <w:rsid w:val="00A66CC0"/>
    <w:rsid w:val="00A66D6C"/>
    <w:rsid w:val="00A67535"/>
    <w:rsid w:val="00A71944"/>
    <w:rsid w:val="00A7334A"/>
    <w:rsid w:val="00A74A55"/>
    <w:rsid w:val="00A77329"/>
    <w:rsid w:val="00A7785A"/>
    <w:rsid w:val="00A818CD"/>
    <w:rsid w:val="00A85672"/>
    <w:rsid w:val="00A87AD5"/>
    <w:rsid w:val="00A87B47"/>
    <w:rsid w:val="00A87E8E"/>
    <w:rsid w:val="00A92CA9"/>
    <w:rsid w:val="00A93045"/>
    <w:rsid w:val="00A9626F"/>
    <w:rsid w:val="00A97129"/>
    <w:rsid w:val="00AA0C6B"/>
    <w:rsid w:val="00AA42EB"/>
    <w:rsid w:val="00AA4304"/>
    <w:rsid w:val="00AB1A10"/>
    <w:rsid w:val="00AB2D29"/>
    <w:rsid w:val="00AB3857"/>
    <w:rsid w:val="00AB4606"/>
    <w:rsid w:val="00AB53DF"/>
    <w:rsid w:val="00AB5697"/>
    <w:rsid w:val="00AB5F06"/>
    <w:rsid w:val="00AB61DA"/>
    <w:rsid w:val="00AB7D29"/>
    <w:rsid w:val="00AC11CD"/>
    <w:rsid w:val="00AC13E5"/>
    <w:rsid w:val="00AC20D2"/>
    <w:rsid w:val="00AC3AD6"/>
    <w:rsid w:val="00AC59F5"/>
    <w:rsid w:val="00AC6AD5"/>
    <w:rsid w:val="00AC73A6"/>
    <w:rsid w:val="00AC7895"/>
    <w:rsid w:val="00AD0303"/>
    <w:rsid w:val="00AD1A20"/>
    <w:rsid w:val="00AD2950"/>
    <w:rsid w:val="00AD2B37"/>
    <w:rsid w:val="00AD4436"/>
    <w:rsid w:val="00AD7F96"/>
    <w:rsid w:val="00AE0C18"/>
    <w:rsid w:val="00AE2D02"/>
    <w:rsid w:val="00AF1A47"/>
    <w:rsid w:val="00AF317F"/>
    <w:rsid w:val="00AF64D8"/>
    <w:rsid w:val="00AF78B3"/>
    <w:rsid w:val="00B05F43"/>
    <w:rsid w:val="00B07688"/>
    <w:rsid w:val="00B07D7D"/>
    <w:rsid w:val="00B117C8"/>
    <w:rsid w:val="00B13659"/>
    <w:rsid w:val="00B162D4"/>
    <w:rsid w:val="00B200ED"/>
    <w:rsid w:val="00B205EC"/>
    <w:rsid w:val="00B2139C"/>
    <w:rsid w:val="00B21748"/>
    <w:rsid w:val="00B21BD9"/>
    <w:rsid w:val="00B222C7"/>
    <w:rsid w:val="00B2290F"/>
    <w:rsid w:val="00B249A4"/>
    <w:rsid w:val="00B25631"/>
    <w:rsid w:val="00B3074E"/>
    <w:rsid w:val="00B3076C"/>
    <w:rsid w:val="00B31421"/>
    <w:rsid w:val="00B37459"/>
    <w:rsid w:val="00B3759D"/>
    <w:rsid w:val="00B37999"/>
    <w:rsid w:val="00B409DD"/>
    <w:rsid w:val="00B42CD8"/>
    <w:rsid w:val="00B4655A"/>
    <w:rsid w:val="00B47F9A"/>
    <w:rsid w:val="00B53605"/>
    <w:rsid w:val="00B558D0"/>
    <w:rsid w:val="00B56472"/>
    <w:rsid w:val="00B571AA"/>
    <w:rsid w:val="00B57933"/>
    <w:rsid w:val="00B603EA"/>
    <w:rsid w:val="00B60485"/>
    <w:rsid w:val="00B6082A"/>
    <w:rsid w:val="00B60871"/>
    <w:rsid w:val="00B60FAE"/>
    <w:rsid w:val="00B62664"/>
    <w:rsid w:val="00B630AA"/>
    <w:rsid w:val="00B631C9"/>
    <w:rsid w:val="00B64B75"/>
    <w:rsid w:val="00B65A45"/>
    <w:rsid w:val="00B65D06"/>
    <w:rsid w:val="00B65F4B"/>
    <w:rsid w:val="00B668B5"/>
    <w:rsid w:val="00B66C56"/>
    <w:rsid w:val="00B70B3D"/>
    <w:rsid w:val="00B711EC"/>
    <w:rsid w:val="00B716BE"/>
    <w:rsid w:val="00B71B98"/>
    <w:rsid w:val="00B773BF"/>
    <w:rsid w:val="00B776B3"/>
    <w:rsid w:val="00B77B52"/>
    <w:rsid w:val="00B8083E"/>
    <w:rsid w:val="00B8107E"/>
    <w:rsid w:val="00B81C30"/>
    <w:rsid w:val="00B8305B"/>
    <w:rsid w:val="00B83A1C"/>
    <w:rsid w:val="00B864B2"/>
    <w:rsid w:val="00B90817"/>
    <w:rsid w:val="00B95132"/>
    <w:rsid w:val="00B96089"/>
    <w:rsid w:val="00B96150"/>
    <w:rsid w:val="00B97A63"/>
    <w:rsid w:val="00BA08C1"/>
    <w:rsid w:val="00BA4AE2"/>
    <w:rsid w:val="00BA6B21"/>
    <w:rsid w:val="00BA73E6"/>
    <w:rsid w:val="00BB07B6"/>
    <w:rsid w:val="00BB0DE2"/>
    <w:rsid w:val="00BB17A9"/>
    <w:rsid w:val="00BB222F"/>
    <w:rsid w:val="00BB2A36"/>
    <w:rsid w:val="00BB4242"/>
    <w:rsid w:val="00BB5B20"/>
    <w:rsid w:val="00BB6962"/>
    <w:rsid w:val="00BC191D"/>
    <w:rsid w:val="00BC1E0B"/>
    <w:rsid w:val="00BC389A"/>
    <w:rsid w:val="00BD4535"/>
    <w:rsid w:val="00BD64B5"/>
    <w:rsid w:val="00BD67C2"/>
    <w:rsid w:val="00BD68FF"/>
    <w:rsid w:val="00BE06E9"/>
    <w:rsid w:val="00BE102A"/>
    <w:rsid w:val="00BE5B09"/>
    <w:rsid w:val="00BE650E"/>
    <w:rsid w:val="00BF1CB7"/>
    <w:rsid w:val="00BF5412"/>
    <w:rsid w:val="00BF5A2C"/>
    <w:rsid w:val="00BF758A"/>
    <w:rsid w:val="00C03AED"/>
    <w:rsid w:val="00C05620"/>
    <w:rsid w:val="00C07F07"/>
    <w:rsid w:val="00C10286"/>
    <w:rsid w:val="00C106CA"/>
    <w:rsid w:val="00C13325"/>
    <w:rsid w:val="00C139FD"/>
    <w:rsid w:val="00C157A7"/>
    <w:rsid w:val="00C17D8D"/>
    <w:rsid w:val="00C21571"/>
    <w:rsid w:val="00C22FC4"/>
    <w:rsid w:val="00C23683"/>
    <w:rsid w:val="00C26319"/>
    <w:rsid w:val="00C2724A"/>
    <w:rsid w:val="00C2783F"/>
    <w:rsid w:val="00C311F7"/>
    <w:rsid w:val="00C32762"/>
    <w:rsid w:val="00C3422D"/>
    <w:rsid w:val="00C344AF"/>
    <w:rsid w:val="00C402FA"/>
    <w:rsid w:val="00C407A3"/>
    <w:rsid w:val="00C420D7"/>
    <w:rsid w:val="00C426B0"/>
    <w:rsid w:val="00C42B1C"/>
    <w:rsid w:val="00C45ACF"/>
    <w:rsid w:val="00C46B70"/>
    <w:rsid w:val="00C52083"/>
    <w:rsid w:val="00C53111"/>
    <w:rsid w:val="00C544D1"/>
    <w:rsid w:val="00C55498"/>
    <w:rsid w:val="00C56D5B"/>
    <w:rsid w:val="00C610AB"/>
    <w:rsid w:val="00C6118C"/>
    <w:rsid w:val="00C626FC"/>
    <w:rsid w:val="00C6386D"/>
    <w:rsid w:val="00C67421"/>
    <w:rsid w:val="00C67A02"/>
    <w:rsid w:val="00C709C1"/>
    <w:rsid w:val="00C71FF2"/>
    <w:rsid w:val="00C72989"/>
    <w:rsid w:val="00C74A16"/>
    <w:rsid w:val="00C75802"/>
    <w:rsid w:val="00C80649"/>
    <w:rsid w:val="00C8131F"/>
    <w:rsid w:val="00C900DC"/>
    <w:rsid w:val="00C90979"/>
    <w:rsid w:val="00C90C64"/>
    <w:rsid w:val="00C94013"/>
    <w:rsid w:val="00C94939"/>
    <w:rsid w:val="00C95B47"/>
    <w:rsid w:val="00CA1113"/>
    <w:rsid w:val="00CA163F"/>
    <w:rsid w:val="00CA1B93"/>
    <w:rsid w:val="00CA29DC"/>
    <w:rsid w:val="00CA693F"/>
    <w:rsid w:val="00CA7367"/>
    <w:rsid w:val="00CB0EFC"/>
    <w:rsid w:val="00CB10FF"/>
    <w:rsid w:val="00CB142A"/>
    <w:rsid w:val="00CB6924"/>
    <w:rsid w:val="00CB6D5C"/>
    <w:rsid w:val="00CB7622"/>
    <w:rsid w:val="00CB788D"/>
    <w:rsid w:val="00CC00AD"/>
    <w:rsid w:val="00CC074D"/>
    <w:rsid w:val="00CC0A1F"/>
    <w:rsid w:val="00CC0E90"/>
    <w:rsid w:val="00CC1C79"/>
    <w:rsid w:val="00CC2004"/>
    <w:rsid w:val="00CC2A12"/>
    <w:rsid w:val="00CC36B7"/>
    <w:rsid w:val="00CC7CD9"/>
    <w:rsid w:val="00CD23E6"/>
    <w:rsid w:val="00CD5582"/>
    <w:rsid w:val="00CD587F"/>
    <w:rsid w:val="00CE0AE2"/>
    <w:rsid w:val="00CE0D0D"/>
    <w:rsid w:val="00CE1BF0"/>
    <w:rsid w:val="00CE4EF9"/>
    <w:rsid w:val="00CE57EA"/>
    <w:rsid w:val="00CF044B"/>
    <w:rsid w:val="00CF1285"/>
    <w:rsid w:val="00CF3465"/>
    <w:rsid w:val="00CF4536"/>
    <w:rsid w:val="00CF466E"/>
    <w:rsid w:val="00CF7C53"/>
    <w:rsid w:val="00D0035C"/>
    <w:rsid w:val="00D007D0"/>
    <w:rsid w:val="00D015CA"/>
    <w:rsid w:val="00D01D3A"/>
    <w:rsid w:val="00D03530"/>
    <w:rsid w:val="00D056E1"/>
    <w:rsid w:val="00D07316"/>
    <w:rsid w:val="00D07512"/>
    <w:rsid w:val="00D10D97"/>
    <w:rsid w:val="00D114B0"/>
    <w:rsid w:val="00D12337"/>
    <w:rsid w:val="00D13C11"/>
    <w:rsid w:val="00D164DC"/>
    <w:rsid w:val="00D17436"/>
    <w:rsid w:val="00D23A94"/>
    <w:rsid w:val="00D23C9B"/>
    <w:rsid w:val="00D25231"/>
    <w:rsid w:val="00D2563D"/>
    <w:rsid w:val="00D311CD"/>
    <w:rsid w:val="00D3157A"/>
    <w:rsid w:val="00D31CE4"/>
    <w:rsid w:val="00D37523"/>
    <w:rsid w:val="00D40ED0"/>
    <w:rsid w:val="00D42BBD"/>
    <w:rsid w:val="00D44B7B"/>
    <w:rsid w:val="00D44C79"/>
    <w:rsid w:val="00D44ED7"/>
    <w:rsid w:val="00D453E0"/>
    <w:rsid w:val="00D45C14"/>
    <w:rsid w:val="00D45DA5"/>
    <w:rsid w:val="00D462D2"/>
    <w:rsid w:val="00D46925"/>
    <w:rsid w:val="00D46F00"/>
    <w:rsid w:val="00D4763C"/>
    <w:rsid w:val="00D47AC2"/>
    <w:rsid w:val="00D50A30"/>
    <w:rsid w:val="00D522F6"/>
    <w:rsid w:val="00D524BE"/>
    <w:rsid w:val="00D53681"/>
    <w:rsid w:val="00D551F8"/>
    <w:rsid w:val="00D602D2"/>
    <w:rsid w:val="00D61FBB"/>
    <w:rsid w:val="00D63A1D"/>
    <w:rsid w:val="00D64020"/>
    <w:rsid w:val="00D64307"/>
    <w:rsid w:val="00D64EC5"/>
    <w:rsid w:val="00D65BBA"/>
    <w:rsid w:val="00D72A09"/>
    <w:rsid w:val="00D738D0"/>
    <w:rsid w:val="00D74117"/>
    <w:rsid w:val="00D7520A"/>
    <w:rsid w:val="00D758D7"/>
    <w:rsid w:val="00D75DB1"/>
    <w:rsid w:val="00D76022"/>
    <w:rsid w:val="00D76198"/>
    <w:rsid w:val="00D77761"/>
    <w:rsid w:val="00D83C3D"/>
    <w:rsid w:val="00D840B7"/>
    <w:rsid w:val="00D844D0"/>
    <w:rsid w:val="00D8485C"/>
    <w:rsid w:val="00D84865"/>
    <w:rsid w:val="00D86395"/>
    <w:rsid w:val="00D90049"/>
    <w:rsid w:val="00D9169A"/>
    <w:rsid w:val="00D92F51"/>
    <w:rsid w:val="00D93264"/>
    <w:rsid w:val="00D94FA0"/>
    <w:rsid w:val="00DA18E2"/>
    <w:rsid w:val="00DA3F0C"/>
    <w:rsid w:val="00DA642A"/>
    <w:rsid w:val="00DA7302"/>
    <w:rsid w:val="00DB209F"/>
    <w:rsid w:val="00DB2B34"/>
    <w:rsid w:val="00DB2FDB"/>
    <w:rsid w:val="00DC0104"/>
    <w:rsid w:val="00DC24B4"/>
    <w:rsid w:val="00DC320B"/>
    <w:rsid w:val="00DC62B6"/>
    <w:rsid w:val="00DC7821"/>
    <w:rsid w:val="00DD2EBC"/>
    <w:rsid w:val="00DD76F4"/>
    <w:rsid w:val="00DE0129"/>
    <w:rsid w:val="00DE052D"/>
    <w:rsid w:val="00DE222F"/>
    <w:rsid w:val="00DE4201"/>
    <w:rsid w:val="00DE487A"/>
    <w:rsid w:val="00DE5121"/>
    <w:rsid w:val="00DE5466"/>
    <w:rsid w:val="00DF5BB2"/>
    <w:rsid w:val="00DF7F7B"/>
    <w:rsid w:val="00E00D49"/>
    <w:rsid w:val="00E0336F"/>
    <w:rsid w:val="00E0420C"/>
    <w:rsid w:val="00E121C9"/>
    <w:rsid w:val="00E153A5"/>
    <w:rsid w:val="00E15C83"/>
    <w:rsid w:val="00E1630F"/>
    <w:rsid w:val="00E16758"/>
    <w:rsid w:val="00E172A7"/>
    <w:rsid w:val="00E17D1C"/>
    <w:rsid w:val="00E2089C"/>
    <w:rsid w:val="00E20B92"/>
    <w:rsid w:val="00E212E3"/>
    <w:rsid w:val="00E21ACD"/>
    <w:rsid w:val="00E22F9D"/>
    <w:rsid w:val="00E23308"/>
    <w:rsid w:val="00E251D3"/>
    <w:rsid w:val="00E25A5E"/>
    <w:rsid w:val="00E34BF3"/>
    <w:rsid w:val="00E34F83"/>
    <w:rsid w:val="00E37BF3"/>
    <w:rsid w:val="00E40652"/>
    <w:rsid w:val="00E4198D"/>
    <w:rsid w:val="00E42889"/>
    <w:rsid w:val="00E4503D"/>
    <w:rsid w:val="00E450BD"/>
    <w:rsid w:val="00E452E8"/>
    <w:rsid w:val="00E45BCA"/>
    <w:rsid w:val="00E50749"/>
    <w:rsid w:val="00E51190"/>
    <w:rsid w:val="00E514C1"/>
    <w:rsid w:val="00E5446F"/>
    <w:rsid w:val="00E549A4"/>
    <w:rsid w:val="00E56430"/>
    <w:rsid w:val="00E56FD6"/>
    <w:rsid w:val="00E60A56"/>
    <w:rsid w:val="00E6104B"/>
    <w:rsid w:val="00E61398"/>
    <w:rsid w:val="00E6216E"/>
    <w:rsid w:val="00E6263B"/>
    <w:rsid w:val="00E62D6A"/>
    <w:rsid w:val="00E647DC"/>
    <w:rsid w:val="00E7070F"/>
    <w:rsid w:val="00E73467"/>
    <w:rsid w:val="00E73748"/>
    <w:rsid w:val="00E76B73"/>
    <w:rsid w:val="00E76BBB"/>
    <w:rsid w:val="00E834FC"/>
    <w:rsid w:val="00E8354D"/>
    <w:rsid w:val="00E838F0"/>
    <w:rsid w:val="00E84B19"/>
    <w:rsid w:val="00E85D47"/>
    <w:rsid w:val="00E90A24"/>
    <w:rsid w:val="00E93B3B"/>
    <w:rsid w:val="00E93BCF"/>
    <w:rsid w:val="00E946CC"/>
    <w:rsid w:val="00E97607"/>
    <w:rsid w:val="00E97F1B"/>
    <w:rsid w:val="00EA08B0"/>
    <w:rsid w:val="00EA0951"/>
    <w:rsid w:val="00EA0B1F"/>
    <w:rsid w:val="00EA0B21"/>
    <w:rsid w:val="00EA23B5"/>
    <w:rsid w:val="00EA2967"/>
    <w:rsid w:val="00EA579E"/>
    <w:rsid w:val="00EA665A"/>
    <w:rsid w:val="00EB1B36"/>
    <w:rsid w:val="00EB20D4"/>
    <w:rsid w:val="00EB517A"/>
    <w:rsid w:val="00EB7554"/>
    <w:rsid w:val="00EB7C7B"/>
    <w:rsid w:val="00EC1A4B"/>
    <w:rsid w:val="00EC21A4"/>
    <w:rsid w:val="00EC3D63"/>
    <w:rsid w:val="00EC4C78"/>
    <w:rsid w:val="00EC54DD"/>
    <w:rsid w:val="00EC7DC4"/>
    <w:rsid w:val="00ED0A26"/>
    <w:rsid w:val="00ED0C39"/>
    <w:rsid w:val="00ED23FD"/>
    <w:rsid w:val="00ED2F3E"/>
    <w:rsid w:val="00ED31E6"/>
    <w:rsid w:val="00ED7BC2"/>
    <w:rsid w:val="00EE056B"/>
    <w:rsid w:val="00EE2472"/>
    <w:rsid w:val="00EF40B4"/>
    <w:rsid w:val="00EF473D"/>
    <w:rsid w:val="00EF58AB"/>
    <w:rsid w:val="00EF5901"/>
    <w:rsid w:val="00EF5B2E"/>
    <w:rsid w:val="00EF6BB8"/>
    <w:rsid w:val="00F00ECD"/>
    <w:rsid w:val="00F011B5"/>
    <w:rsid w:val="00F01E86"/>
    <w:rsid w:val="00F043BE"/>
    <w:rsid w:val="00F05B53"/>
    <w:rsid w:val="00F06BA3"/>
    <w:rsid w:val="00F119BE"/>
    <w:rsid w:val="00F13A71"/>
    <w:rsid w:val="00F14419"/>
    <w:rsid w:val="00F155FD"/>
    <w:rsid w:val="00F165DD"/>
    <w:rsid w:val="00F20488"/>
    <w:rsid w:val="00F2074D"/>
    <w:rsid w:val="00F2352C"/>
    <w:rsid w:val="00F24431"/>
    <w:rsid w:val="00F24FC7"/>
    <w:rsid w:val="00F25A47"/>
    <w:rsid w:val="00F270C5"/>
    <w:rsid w:val="00F27D24"/>
    <w:rsid w:val="00F304D1"/>
    <w:rsid w:val="00F30CB3"/>
    <w:rsid w:val="00F316BF"/>
    <w:rsid w:val="00F323FE"/>
    <w:rsid w:val="00F32E08"/>
    <w:rsid w:val="00F33E78"/>
    <w:rsid w:val="00F35B1C"/>
    <w:rsid w:val="00F35CD4"/>
    <w:rsid w:val="00F36592"/>
    <w:rsid w:val="00F40C08"/>
    <w:rsid w:val="00F41393"/>
    <w:rsid w:val="00F417CC"/>
    <w:rsid w:val="00F44305"/>
    <w:rsid w:val="00F45DE6"/>
    <w:rsid w:val="00F47F6C"/>
    <w:rsid w:val="00F5031A"/>
    <w:rsid w:val="00F50D4C"/>
    <w:rsid w:val="00F50D79"/>
    <w:rsid w:val="00F51D66"/>
    <w:rsid w:val="00F51E9D"/>
    <w:rsid w:val="00F5602F"/>
    <w:rsid w:val="00F57030"/>
    <w:rsid w:val="00F57BFF"/>
    <w:rsid w:val="00F606F5"/>
    <w:rsid w:val="00F60D24"/>
    <w:rsid w:val="00F619FF"/>
    <w:rsid w:val="00F62CEE"/>
    <w:rsid w:val="00F642FA"/>
    <w:rsid w:val="00F656DD"/>
    <w:rsid w:val="00F6789A"/>
    <w:rsid w:val="00F71A90"/>
    <w:rsid w:val="00F739D5"/>
    <w:rsid w:val="00F76D40"/>
    <w:rsid w:val="00F77ABF"/>
    <w:rsid w:val="00F803CC"/>
    <w:rsid w:val="00F80AC7"/>
    <w:rsid w:val="00F86132"/>
    <w:rsid w:val="00F87231"/>
    <w:rsid w:val="00F943D8"/>
    <w:rsid w:val="00F94A23"/>
    <w:rsid w:val="00F94FD4"/>
    <w:rsid w:val="00F9560D"/>
    <w:rsid w:val="00F962ED"/>
    <w:rsid w:val="00F964CD"/>
    <w:rsid w:val="00F9692A"/>
    <w:rsid w:val="00FA0047"/>
    <w:rsid w:val="00FA0CDC"/>
    <w:rsid w:val="00FA27C2"/>
    <w:rsid w:val="00FA4FB3"/>
    <w:rsid w:val="00FA58C1"/>
    <w:rsid w:val="00FB0978"/>
    <w:rsid w:val="00FB0BB1"/>
    <w:rsid w:val="00FB0D0F"/>
    <w:rsid w:val="00FB0E7B"/>
    <w:rsid w:val="00FB18A2"/>
    <w:rsid w:val="00FB285E"/>
    <w:rsid w:val="00FB2A4F"/>
    <w:rsid w:val="00FB301F"/>
    <w:rsid w:val="00FB4DC8"/>
    <w:rsid w:val="00FB5538"/>
    <w:rsid w:val="00FB5C14"/>
    <w:rsid w:val="00FB600F"/>
    <w:rsid w:val="00FC3F2C"/>
    <w:rsid w:val="00FC66D5"/>
    <w:rsid w:val="00FD0FEB"/>
    <w:rsid w:val="00FD4D53"/>
    <w:rsid w:val="00FD66A2"/>
    <w:rsid w:val="00FE29E6"/>
    <w:rsid w:val="00FE4307"/>
    <w:rsid w:val="00FE760A"/>
    <w:rsid w:val="00FF0313"/>
    <w:rsid w:val="00FF1161"/>
    <w:rsid w:val="00FF43B4"/>
    <w:rsid w:val="00FF52EA"/>
    <w:rsid w:val="00F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511632E-C2D9-4927-BFC2-573CCFC8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XXXXX/api/account/register" TargetMode="External"/><Relationship Id="rId13" Type="http://schemas.openxmlformats.org/officeDocument/2006/relationships/hyperlink" Target="http://localhost:XXXXX/api/games" TargetMode="External"/><Relationship Id="rId18" Type="http://schemas.openxmlformats.org/officeDocument/2006/relationships/hyperlink" Target="http://localhost:XXXXX/api/notifications/next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localhost:XXXXX/api/games/%7bID%7d" TargetMode="External"/><Relationship Id="rId17" Type="http://schemas.openxmlformats.org/officeDocument/2006/relationships/hyperlink" Target="http://localhost:XXXXX/api/notifications?page=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XXXXX/api/scores" TargetMode="External"/><Relationship Id="rId20" Type="http://schemas.openxmlformats.org/officeDocument/2006/relationships/hyperlink" Target="http://localhost:YYYYY/services/users.svc/%7bID%7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XXXXX/api/games?page=P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XXXXX/api/games/%7bID%7d/gues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XXXXX/api/games?page=P" TargetMode="External"/><Relationship Id="rId19" Type="http://schemas.openxmlformats.org/officeDocument/2006/relationships/hyperlink" Target="http://localhost:YYYYY/services/users.svc?page=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XXXXX/token" TargetMode="External"/><Relationship Id="rId14" Type="http://schemas.openxmlformats.org/officeDocument/2006/relationships/hyperlink" Target="http://localhost:XXXXX/api/games/%7bID%7d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6852F-B9B0-4BEA-9227-52227B6C0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1473</TotalTime>
  <Pages>11</Pages>
  <Words>2112</Words>
  <Characters>12042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14126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Doncho Minkov</cp:lastModifiedBy>
  <cp:revision>650</cp:revision>
  <cp:lastPrinted>2009-11-24T10:33:00Z</cp:lastPrinted>
  <dcterms:created xsi:type="dcterms:W3CDTF">2014-09-07T14:19:00Z</dcterms:created>
  <dcterms:modified xsi:type="dcterms:W3CDTF">2014-09-23T06:41:00Z</dcterms:modified>
</cp:coreProperties>
</file>